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5FB9" w14:textId="2B5EFEED" w:rsidR="00D67126" w:rsidRPr="00A45823" w:rsidRDefault="009717BB">
      <w:pPr>
        <w:pStyle w:val="Title"/>
        <w:jc w:val="right"/>
      </w:pPr>
      <w:r>
        <w:fldChar w:fldCharType="begin"/>
      </w:r>
      <w:r>
        <w:instrText xml:space="preserve"> SUBJECT  \* MERGEFORMAT </w:instrText>
      </w:r>
      <w:r>
        <w:fldChar w:fldCharType="separate"/>
      </w:r>
      <w:r w:rsidR="00CE44AF">
        <w:t>&lt;</w:t>
      </w:r>
      <w:r w:rsidR="00AD699A">
        <w:t>Calculator</w:t>
      </w:r>
      <w:r w:rsidR="00CE44AF">
        <w:t>&gt;</w:t>
      </w:r>
      <w:r>
        <w:fldChar w:fldCharType="end"/>
      </w:r>
    </w:p>
    <w:p w14:paraId="5ACE1F90" w14:textId="77777777" w:rsidR="00D67126" w:rsidRPr="00A45823" w:rsidRDefault="002A2AE2">
      <w:pPr>
        <w:pStyle w:val="Title"/>
        <w:jc w:val="right"/>
      </w:pPr>
      <w:r>
        <w:fldChar w:fldCharType="begin"/>
      </w:r>
      <w:r>
        <w:instrText xml:space="preserve"> TITLE  \* MERGEFORMAT </w:instrText>
      </w:r>
      <w:r>
        <w:fldChar w:fldCharType="separate"/>
      </w:r>
      <w:r w:rsidR="00CE44AF">
        <w:t>Software Architecture Document</w:t>
      </w:r>
      <w:r>
        <w:fldChar w:fldCharType="end"/>
      </w:r>
    </w:p>
    <w:p w14:paraId="309DABC2" w14:textId="77777777" w:rsidR="00D67126" w:rsidRPr="00A45823" w:rsidRDefault="00D67126">
      <w:pPr>
        <w:pStyle w:val="Title"/>
        <w:jc w:val="right"/>
      </w:pPr>
    </w:p>
    <w:p w14:paraId="2BD30027" w14:textId="6F7156F1" w:rsidR="00D67126" w:rsidRPr="00A45823" w:rsidRDefault="00D67126">
      <w:pPr>
        <w:pStyle w:val="Title"/>
        <w:jc w:val="right"/>
        <w:rPr>
          <w:sz w:val="28"/>
        </w:rPr>
      </w:pPr>
      <w:r w:rsidRPr="00A45823">
        <w:rPr>
          <w:sz w:val="28"/>
        </w:rPr>
        <w:t>Version &lt;1.</w:t>
      </w:r>
      <w:r w:rsidR="00776263">
        <w:rPr>
          <w:sz w:val="28"/>
        </w:rPr>
        <w:t>1</w:t>
      </w:r>
      <w:r w:rsidRPr="00A45823">
        <w:rPr>
          <w:sz w:val="28"/>
        </w:rPr>
        <w:t>&gt;</w:t>
      </w:r>
    </w:p>
    <w:p w14:paraId="58B9A75E" w14:textId="77777777" w:rsidR="00D67126" w:rsidRPr="00A45823" w:rsidRDefault="00D67126">
      <w:pPr>
        <w:pStyle w:val="InfoBlue"/>
      </w:pPr>
    </w:p>
    <w:p w14:paraId="65569AC3" w14:textId="77777777" w:rsidR="00D67126" w:rsidRPr="00A45823" w:rsidRDefault="00D67126">
      <w:pPr>
        <w:pStyle w:val="InfoBlue"/>
      </w:pPr>
    </w:p>
    <w:p w14:paraId="0A95F9F0" w14:textId="77777777" w:rsidR="00D67126" w:rsidRPr="00A45823" w:rsidRDefault="00D67126">
      <w:pPr>
        <w:pStyle w:val="Title"/>
        <w:rPr>
          <w:sz w:val="28"/>
        </w:rPr>
      </w:pPr>
    </w:p>
    <w:p w14:paraId="36A21C24" w14:textId="77777777" w:rsidR="00D67126" w:rsidRPr="00A45823" w:rsidRDefault="00D67126">
      <w:pPr>
        <w:sectPr w:rsidR="00D67126" w:rsidRPr="00A45823">
          <w:headerReference w:type="default" r:id="rId7"/>
          <w:footerReference w:type="even" r:id="rId8"/>
          <w:pgSz w:w="12240" w:h="15840" w:code="1"/>
          <w:pgMar w:top="1440" w:right="1440" w:bottom="1440" w:left="1440" w:header="720" w:footer="720" w:gutter="0"/>
          <w:cols w:space="720"/>
          <w:vAlign w:val="center"/>
        </w:sectPr>
      </w:pPr>
    </w:p>
    <w:p w14:paraId="041E7483"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0DE4F8AA" w14:textId="77777777">
        <w:tc>
          <w:tcPr>
            <w:tcW w:w="2304" w:type="dxa"/>
          </w:tcPr>
          <w:p w14:paraId="1F687A7E" w14:textId="77777777" w:rsidR="00D67126" w:rsidRPr="00A45823" w:rsidRDefault="00D67126">
            <w:pPr>
              <w:pStyle w:val="Tabletext"/>
              <w:jc w:val="center"/>
              <w:rPr>
                <w:b/>
              </w:rPr>
            </w:pPr>
            <w:r w:rsidRPr="00A45823">
              <w:rPr>
                <w:b/>
              </w:rPr>
              <w:t>Date</w:t>
            </w:r>
          </w:p>
        </w:tc>
        <w:tc>
          <w:tcPr>
            <w:tcW w:w="1152" w:type="dxa"/>
          </w:tcPr>
          <w:p w14:paraId="062FF065" w14:textId="77777777" w:rsidR="00D67126" w:rsidRPr="00A45823" w:rsidRDefault="00D67126">
            <w:pPr>
              <w:pStyle w:val="Tabletext"/>
              <w:jc w:val="center"/>
              <w:rPr>
                <w:b/>
              </w:rPr>
            </w:pPr>
            <w:r w:rsidRPr="00A45823">
              <w:rPr>
                <w:b/>
              </w:rPr>
              <w:t>Version</w:t>
            </w:r>
          </w:p>
        </w:tc>
        <w:tc>
          <w:tcPr>
            <w:tcW w:w="3744" w:type="dxa"/>
          </w:tcPr>
          <w:p w14:paraId="78260424" w14:textId="77777777" w:rsidR="00D67126" w:rsidRPr="00A45823" w:rsidRDefault="00D67126">
            <w:pPr>
              <w:pStyle w:val="Tabletext"/>
              <w:jc w:val="center"/>
              <w:rPr>
                <w:b/>
              </w:rPr>
            </w:pPr>
            <w:r w:rsidRPr="00A45823">
              <w:rPr>
                <w:b/>
              </w:rPr>
              <w:t>Description</w:t>
            </w:r>
          </w:p>
        </w:tc>
        <w:tc>
          <w:tcPr>
            <w:tcW w:w="2304" w:type="dxa"/>
          </w:tcPr>
          <w:p w14:paraId="6579D4C8" w14:textId="77777777" w:rsidR="00D67126" w:rsidRPr="00A45823" w:rsidRDefault="00D67126">
            <w:pPr>
              <w:pStyle w:val="Tabletext"/>
              <w:jc w:val="center"/>
              <w:rPr>
                <w:b/>
              </w:rPr>
            </w:pPr>
            <w:r w:rsidRPr="00A45823">
              <w:rPr>
                <w:b/>
              </w:rPr>
              <w:t>Author</w:t>
            </w:r>
          </w:p>
        </w:tc>
      </w:tr>
      <w:tr w:rsidR="00D67126" w:rsidRPr="00A45823" w14:paraId="4734F9EB" w14:textId="77777777">
        <w:tc>
          <w:tcPr>
            <w:tcW w:w="2304" w:type="dxa"/>
          </w:tcPr>
          <w:p w14:paraId="24245CD7" w14:textId="53A9D5A2" w:rsidR="00D67126" w:rsidRPr="00A45823" w:rsidRDefault="00D67126">
            <w:pPr>
              <w:pStyle w:val="Tabletext"/>
            </w:pPr>
            <w:r w:rsidRPr="00A45823">
              <w:t>&lt;</w:t>
            </w:r>
            <w:r w:rsidR="00DE6230">
              <w:t>30</w:t>
            </w:r>
            <w:r w:rsidRPr="00A45823">
              <w:t>/</w:t>
            </w:r>
            <w:r w:rsidR="00DE6230">
              <w:t>10</w:t>
            </w:r>
            <w:r w:rsidRPr="00A45823">
              <w:t>/</w:t>
            </w:r>
            <w:r w:rsidR="00DE6230">
              <w:t>20</w:t>
            </w:r>
            <w:r w:rsidR="00554BCC">
              <w:t>2</w:t>
            </w:r>
            <w:r w:rsidR="00DE6230">
              <w:t>3</w:t>
            </w:r>
            <w:r w:rsidRPr="00A45823">
              <w:t>&gt;</w:t>
            </w:r>
          </w:p>
        </w:tc>
        <w:tc>
          <w:tcPr>
            <w:tcW w:w="1152" w:type="dxa"/>
          </w:tcPr>
          <w:p w14:paraId="220A57BC" w14:textId="7FDFE971" w:rsidR="00D67126" w:rsidRPr="00A45823" w:rsidRDefault="00D67126">
            <w:pPr>
              <w:pStyle w:val="Tabletext"/>
            </w:pPr>
            <w:r w:rsidRPr="00A45823">
              <w:t>&lt;</w:t>
            </w:r>
            <w:r w:rsidR="00DE6230">
              <w:t>1</w:t>
            </w:r>
            <w:r w:rsidRPr="00A45823">
              <w:t>.</w:t>
            </w:r>
            <w:r w:rsidR="00DE6230">
              <w:t>0</w:t>
            </w:r>
            <w:r w:rsidRPr="00A45823">
              <w:t>&gt;</w:t>
            </w:r>
          </w:p>
        </w:tc>
        <w:tc>
          <w:tcPr>
            <w:tcW w:w="3744" w:type="dxa"/>
          </w:tcPr>
          <w:p w14:paraId="01D4808C" w14:textId="35C76028" w:rsidR="00D67126" w:rsidRPr="00A45823" w:rsidRDefault="00DE6230">
            <w:pPr>
              <w:pStyle w:val="Tabletext"/>
            </w:pPr>
            <w:r>
              <w:t xml:space="preserve">First additions </w:t>
            </w:r>
          </w:p>
        </w:tc>
        <w:tc>
          <w:tcPr>
            <w:tcW w:w="2304" w:type="dxa"/>
          </w:tcPr>
          <w:p w14:paraId="505425A5" w14:textId="05585768" w:rsidR="00D67126" w:rsidRPr="00A45823" w:rsidRDefault="00DE6230">
            <w:pPr>
              <w:pStyle w:val="Tabletext"/>
            </w:pPr>
            <w:r>
              <w:t xml:space="preserve">Xavier Ruyle </w:t>
            </w:r>
          </w:p>
        </w:tc>
      </w:tr>
      <w:tr w:rsidR="00D67126" w:rsidRPr="00A45823" w14:paraId="31DAA303" w14:textId="77777777">
        <w:tc>
          <w:tcPr>
            <w:tcW w:w="2304" w:type="dxa"/>
          </w:tcPr>
          <w:p w14:paraId="56648815" w14:textId="1D3961B4" w:rsidR="00D67126" w:rsidRPr="00A45823" w:rsidRDefault="00554BCC">
            <w:pPr>
              <w:pStyle w:val="Tabletext"/>
            </w:pPr>
            <w:r>
              <w:t>&lt;</w:t>
            </w:r>
            <w:r w:rsidR="00885AB0">
              <w:t>08/11/2023&gt;</w:t>
            </w:r>
          </w:p>
        </w:tc>
        <w:tc>
          <w:tcPr>
            <w:tcW w:w="1152" w:type="dxa"/>
          </w:tcPr>
          <w:p w14:paraId="69C5740E" w14:textId="04FCF9C5" w:rsidR="00D67126" w:rsidRPr="00A45823" w:rsidRDefault="00885AB0">
            <w:pPr>
              <w:pStyle w:val="Tabletext"/>
            </w:pPr>
            <w:r>
              <w:t>&lt;1.1&gt;</w:t>
            </w:r>
          </w:p>
        </w:tc>
        <w:tc>
          <w:tcPr>
            <w:tcW w:w="3744" w:type="dxa"/>
          </w:tcPr>
          <w:p w14:paraId="5702228A" w14:textId="07D66C29" w:rsidR="00D67126" w:rsidRPr="00A45823" w:rsidRDefault="00885AB0">
            <w:pPr>
              <w:pStyle w:val="Tabletext"/>
            </w:pPr>
            <w:r>
              <w:t>Finishing the document</w:t>
            </w:r>
          </w:p>
        </w:tc>
        <w:tc>
          <w:tcPr>
            <w:tcW w:w="2304" w:type="dxa"/>
          </w:tcPr>
          <w:p w14:paraId="07F3DFBA" w14:textId="48A95345" w:rsidR="00D67126" w:rsidRPr="00A45823" w:rsidRDefault="00885AB0">
            <w:pPr>
              <w:pStyle w:val="Tabletext"/>
            </w:pPr>
            <w:r>
              <w:t>Xavier Ruyle</w:t>
            </w:r>
          </w:p>
        </w:tc>
      </w:tr>
      <w:tr w:rsidR="00D67126" w:rsidRPr="00A45823" w14:paraId="002CE4EF" w14:textId="77777777">
        <w:tc>
          <w:tcPr>
            <w:tcW w:w="2304" w:type="dxa"/>
          </w:tcPr>
          <w:p w14:paraId="2BAC65A9" w14:textId="77777777" w:rsidR="00D67126" w:rsidRPr="00A45823" w:rsidRDefault="00D67126">
            <w:pPr>
              <w:pStyle w:val="Tabletext"/>
            </w:pPr>
          </w:p>
        </w:tc>
        <w:tc>
          <w:tcPr>
            <w:tcW w:w="1152" w:type="dxa"/>
          </w:tcPr>
          <w:p w14:paraId="0FC4C762" w14:textId="77777777" w:rsidR="00D67126" w:rsidRPr="00A45823" w:rsidRDefault="00D67126">
            <w:pPr>
              <w:pStyle w:val="Tabletext"/>
            </w:pPr>
          </w:p>
        </w:tc>
        <w:tc>
          <w:tcPr>
            <w:tcW w:w="3744" w:type="dxa"/>
          </w:tcPr>
          <w:p w14:paraId="0B21BCEB" w14:textId="77777777" w:rsidR="00D67126" w:rsidRPr="00A45823" w:rsidRDefault="00D67126">
            <w:pPr>
              <w:pStyle w:val="Tabletext"/>
            </w:pPr>
          </w:p>
        </w:tc>
        <w:tc>
          <w:tcPr>
            <w:tcW w:w="2304" w:type="dxa"/>
          </w:tcPr>
          <w:p w14:paraId="28592D55" w14:textId="77777777" w:rsidR="00D67126" w:rsidRPr="00A45823" w:rsidRDefault="00D67126">
            <w:pPr>
              <w:pStyle w:val="Tabletext"/>
            </w:pPr>
          </w:p>
        </w:tc>
      </w:tr>
      <w:tr w:rsidR="00D67126" w:rsidRPr="00A45823" w14:paraId="295ACAD4" w14:textId="77777777">
        <w:tc>
          <w:tcPr>
            <w:tcW w:w="2304" w:type="dxa"/>
          </w:tcPr>
          <w:p w14:paraId="55574A23" w14:textId="77777777" w:rsidR="00D67126" w:rsidRPr="00A45823" w:rsidRDefault="00D67126">
            <w:pPr>
              <w:pStyle w:val="Tabletext"/>
            </w:pPr>
          </w:p>
        </w:tc>
        <w:tc>
          <w:tcPr>
            <w:tcW w:w="1152" w:type="dxa"/>
          </w:tcPr>
          <w:p w14:paraId="10C40C17" w14:textId="77777777" w:rsidR="00D67126" w:rsidRPr="00A45823" w:rsidRDefault="00D67126">
            <w:pPr>
              <w:pStyle w:val="Tabletext"/>
            </w:pPr>
          </w:p>
        </w:tc>
        <w:tc>
          <w:tcPr>
            <w:tcW w:w="3744" w:type="dxa"/>
          </w:tcPr>
          <w:p w14:paraId="4C109B62" w14:textId="77777777" w:rsidR="00D67126" w:rsidRPr="00A45823" w:rsidRDefault="00D67126">
            <w:pPr>
              <w:pStyle w:val="Tabletext"/>
            </w:pPr>
          </w:p>
        </w:tc>
        <w:tc>
          <w:tcPr>
            <w:tcW w:w="2304" w:type="dxa"/>
          </w:tcPr>
          <w:p w14:paraId="3425CDF4" w14:textId="77777777" w:rsidR="00D67126" w:rsidRPr="00A45823" w:rsidRDefault="00D67126">
            <w:pPr>
              <w:pStyle w:val="Tabletext"/>
            </w:pPr>
          </w:p>
        </w:tc>
      </w:tr>
    </w:tbl>
    <w:p w14:paraId="1B2401E8" w14:textId="77777777" w:rsidR="00D67126" w:rsidRPr="00A45823" w:rsidRDefault="00D67126"/>
    <w:p w14:paraId="4F69E16B" w14:textId="77777777" w:rsidR="00D67126" w:rsidRPr="00A45823" w:rsidRDefault="00D67126">
      <w:pPr>
        <w:pStyle w:val="Title"/>
      </w:pPr>
      <w:r w:rsidRPr="00A45823">
        <w:br w:type="page"/>
      </w:r>
      <w:r w:rsidRPr="00A45823">
        <w:lastRenderedPageBreak/>
        <w:t>Table of Contents</w:t>
      </w:r>
    </w:p>
    <w:p w14:paraId="2BF9B24B" w14:textId="58575802" w:rsidR="00D67126" w:rsidRPr="00A45823" w:rsidRDefault="00D67126">
      <w:pPr>
        <w:pStyle w:val="TOC1"/>
        <w:tabs>
          <w:tab w:val="left" w:pos="432"/>
        </w:tabs>
        <w:rPr>
          <w:sz w:val="24"/>
          <w:szCs w:val="24"/>
        </w:rPr>
      </w:pPr>
      <w:r w:rsidRPr="00A45823">
        <w:fldChar w:fldCharType="begin"/>
      </w:r>
      <w:r w:rsidRPr="00A45823">
        <w:instrText xml:space="preserve"> TOC \o "1-3" </w:instrText>
      </w:r>
      <w:r w:rsidRPr="00A45823">
        <w:fldChar w:fldCharType="separate"/>
      </w:r>
      <w:r w:rsidRPr="00A45823">
        <w:t>1.</w:t>
      </w:r>
      <w:r w:rsidRPr="00A45823">
        <w:rPr>
          <w:sz w:val="24"/>
          <w:szCs w:val="24"/>
        </w:rPr>
        <w:tab/>
      </w:r>
      <w:r w:rsidRPr="00A45823">
        <w:t>Introduction</w:t>
      </w:r>
      <w:r w:rsidRPr="00A45823">
        <w:tab/>
      </w:r>
      <w:r w:rsidRPr="00A45823">
        <w:fldChar w:fldCharType="begin"/>
      </w:r>
      <w:r w:rsidRPr="00A45823">
        <w:instrText xml:space="preserve"> PAGEREF _Toc6187927 \h </w:instrText>
      </w:r>
      <w:r w:rsidRPr="00A45823">
        <w:fldChar w:fldCharType="separate"/>
      </w:r>
      <w:r w:rsidR="006C4ABA">
        <w:rPr>
          <w:noProof/>
        </w:rPr>
        <w:t>4</w:t>
      </w:r>
      <w:r w:rsidRPr="00A45823">
        <w:fldChar w:fldCharType="end"/>
      </w:r>
    </w:p>
    <w:p w14:paraId="2539BAB8" w14:textId="659A7582" w:rsidR="00D67126" w:rsidRPr="00A45823" w:rsidRDefault="00D67126">
      <w:pPr>
        <w:pStyle w:val="TOC2"/>
        <w:tabs>
          <w:tab w:val="left" w:pos="1000"/>
        </w:tabs>
        <w:rPr>
          <w:sz w:val="24"/>
          <w:szCs w:val="24"/>
        </w:rPr>
      </w:pPr>
      <w:r w:rsidRPr="00A45823">
        <w:t>1.1</w:t>
      </w:r>
      <w:r w:rsidRPr="00A45823">
        <w:rPr>
          <w:sz w:val="24"/>
          <w:szCs w:val="24"/>
        </w:rPr>
        <w:tab/>
      </w:r>
      <w:r w:rsidRPr="00A45823">
        <w:t>Purpose</w:t>
      </w:r>
      <w:r w:rsidRPr="00A45823">
        <w:tab/>
      </w:r>
      <w:r w:rsidRPr="00A45823">
        <w:fldChar w:fldCharType="begin"/>
      </w:r>
      <w:r w:rsidRPr="00A45823">
        <w:instrText xml:space="preserve"> PAGEREF _Toc6187928 \h </w:instrText>
      </w:r>
      <w:r w:rsidRPr="00A45823">
        <w:fldChar w:fldCharType="separate"/>
      </w:r>
      <w:r w:rsidR="006C4ABA">
        <w:rPr>
          <w:noProof/>
        </w:rPr>
        <w:t>4</w:t>
      </w:r>
      <w:r w:rsidRPr="00A45823">
        <w:fldChar w:fldCharType="end"/>
      </w:r>
    </w:p>
    <w:p w14:paraId="32BCE5A8" w14:textId="5C43F9A6" w:rsidR="00D67126" w:rsidRPr="00A45823" w:rsidRDefault="00D67126">
      <w:pPr>
        <w:pStyle w:val="TOC2"/>
        <w:tabs>
          <w:tab w:val="left" w:pos="1000"/>
        </w:tabs>
        <w:rPr>
          <w:sz w:val="24"/>
          <w:szCs w:val="24"/>
        </w:rPr>
      </w:pPr>
      <w:r w:rsidRPr="00A45823">
        <w:t>1.2</w:t>
      </w:r>
      <w:r w:rsidRPr="00A45823">
        <w:rPr>
          <w:sz w:val="24"/>
          <w:szCs w:val="24"/>
        </w:rPr>
        <w:tab/>
      </w:r>
      <w:r w:rsidRPr="00A45823">
        <w:t>Scope</w:t>
      </w:r>
      <w:r w:rsidRPr="00A45823">
        <w:tab/>
      </w:r>
      <w:r w:rsidRPr="00A45823">
        <w:fldChar w:fldCharType="begin"/>
      </w:r>
      <w:r w:rsidRPr="00A45823">
        <w:instrText xml:space="preserve"> PAGEREF _Toc6187929 \h </w:instrText>
      </w:r>
      <w:r w:rsidRPr="00A45823">
        <w:fldChar w:fldCharType="separate"/>
      </w:r>
      <w:r w:rsidR="006C4ABA">
        <w:rPr>
          <w:noProof/>
        </w:rPr>
        <w:t>4</w:t>
      </w:r>
      <w:r w:rsidRPr="00A45823">
        <w:fldChar w:fldCharType="end"/>
      </w:r>
    </w:p>
    <w:p w14:paraId="13C33C72" w14:textId="7987E53F" w:rsidR="00D67126" w:rsidRPr="00A45823" w:rsidRDefault="00D67126">
      <w:pPr>
        <w:pStyle w:val="TOC2"/>
        <w:tabs>
          <w:tab w:val="left" w:pos="1000"/>
        </w:tabs>
        <w:rPr>
          <w:sz w:val="24"/>
          <w:szCs w:val="24"/>
        </w:rPr>
      </w:pPr>
      <w:r w:rsidRPr="00A45823">
        <w:t>1.3</w:t>
      </w:r>
      <w:r w:rsidRPr="00A45823">
        <w:rPr>
          <w:sz w:val="24"/>
          <w:szCs w:val="24"/>
        </w:rPr>
        <w:tab/>
      </w:r>
      <w:r w:rsidRPr="00A45823">
        <w:t>Definitions, Acronyms, and Abbreviations</w:t>
      </w:r>
      <w:r w:rsidRPr="00A45823">
        <w:tab/>
      </w:r>
      <w:r w:rsidRPr="00A45823">
        <w:fldChar w:fldCharType="begin"/>
      </w:r>
      <w:r w:rsidRPr="00A45823">
        <w:instrText xml:space="preserve"> PAGEREF _Toc6187930 \h </w:instrText>
      </w:r>
      <w:r w:rsidRPr="00A45823">
        <w:fldChar w:fldCharType="separate"/>
      </w:r>
      <w:r w:rsidR="006C4ABA">
        <w:rPr>
          <w:noProof/>
        </w:rPr>
        <w:t>4</w:t>
      </w:r>
      <w:r w:rsidRPr="00A45823">
        <w:fldChar w:fldCharType="end"/>
      </w:r>
    </w:p>
    <w:p w14:paraId="43F28FCB" w14:textId="618D606E" w:rsidR="00D67126" w:rsidRPr="00A45823" w:rsidRDefault="00D67126">
      <w:pPr>
        <w:pStyle w:val="TOC2"/>
        <w:tabs>
          <w:tab w:val="left" w:pos="1000"/>
        </w:tabs>
        <w:rPr>
          <w:sz w:val="24"/>
          <w:szCs w:val="24"/>
        </w:rPr>
      </w:pPr>
      <w:r w:rsidRPr="00A45823">
        <w:t>1.4</w:t>
      </w:r>
      <w:r w:rsidRPr="00A45823">
        <w:rPr>
          <w:sz w:val="24"/>
          <w:szCs w:val="24"/>
        </w:rPr>
        <w:tab/>
      </w:r>
      <w:r w:rsidRPr="00A45823">
        <w:t>References</w:t>
      </w:r>
      <w:r w:rsidRPr="00A45823">
        <w:tab/>
      </w:r>
      <w:r w:rsidRPr="00A45823">
        <w:fldChar w:fldCharType="begin"/>
      </w:r>
      <w:r w:rsidRPr="00A45823">
        <w:instrText xml:space="preserve"> PAGEREF _Toc6187931 \h </w:instrText>
      </w:r>
      <w:r w:rsidRPr="00A45823">
        <w:fldChar w:fldCharType="separate"/>
      </w:r>
      <w:r w:rsidR="006C4ABA">
        <w:rPr>
          <w:noProof/>
        </w:rPr>
        <w:t>4</w:t>
      </w:r>
      <w:r w:rsidRPr="00A45823">
        <w:fldChar w:fldCharType="end"/>
      </w:r>
    </w:p>
    <w:p w14:paraId="4B83494B" w14:textId="67ED0429" w:rsidR="00D67126" w:rsidRPr="00A45823" w:rsidRDefault="00D67126">
      <w:pPr>
        <w:pStyle w:val="TOC2"/>
        <w:tabs>
          <w:tab w:val="left" w:pos="1000"/>
        </w:tabs>
        <w:rPr>
          <w:sz w:val="24"/>
          <w:szCs w:val="24"/>
        </w:rPr>
      </w:pPr>
      <w:r w:rsidRPr="00A45823">
        <w:t>1.5</w:t>
      </w:r>
      <w:r w:rsidRPr="00A45823">
        <w:rPr>
          <w:sz w:val="24"/>
          <w:szCs w:val="24"/>
        </w:rPr>
        <w:tab/>
      </w:r>
      <w:r w:rsidRPr="00A45823">
        <w:t>Overview</w:t>
      </w:r>
      <w:r w:rsidRPr="00A45823">
        <w:tab/>
      </w:r>
      <w:r w:rsidRPr="00A45823">
        <w:fldChar w:fldCharType="begin"/>
      </w:r>
      <w:r w:rsidRPr="00A45823">
        <w:instrText xml:space="preserve"> PAGEREF _Toc6187932 \h </w:instrText>
      </w:r>
      <w:r w:rsidRPr="00A45823">
        <w:fldChar w:fldCharType="separate"/>
      </w:r>
      <w:r w:rsidR="006C4ABA">
        <w:rPr>
          <w:noProof/>
        </w:rPr>
        <w:t>4</w:t>
      </w:r>
      <w:r w:rsidRPr="00A45823">
        <w:fldChar w:fldCharType="end"/>
      </w:r>
    </w:p>
    <w:p w14:paraId="069FA754" w14:textId="54E35B8D" w:rsidR="00D67126" w:rsidRPr="00A45823" w:rsidRDefault="00D67126">
      <w:pPr>
        <w:pStyle w:val="TOC1"/>
        <w:tabs>
          <w:tab w:val="left" w:pos="432"/>
        </w:tabs>
        <w:rPr>
          <w:sz w:val="24"/>
          <w:szCs w:val="24"/>
        </w:rPr>
      </w:pPr>
      <w:r w:rsidRPr="00A45823">
        <w:t>2.</w:t>
      </w:r>
      <w:r w:rsidRPr="00A45823">
        <w:rPr>
          <w:sz w:val="24"/>
          <w:szCs w:val="24"/>
        </w:rPr>
        <w:tab/>
      </w:r>
      <w:r w:rsidRPr="00A45823">
        <w:t>Architectural Representation</w:t>
      </w:r>
      <w:r w:rsidRPr="00A45823">
        <w:tab/>
      </w:r>
      <w:r w:rsidRPr="00A45823">
        <w:fldChar w:fldCharType="begin"/>
      </w:r>
      <w:r w:rsidRPr="00A45823">
        <w:instrText xml:space="preserve"> PAGEREF _Toc6187933 \h </w:instrText>
      </w:r>
      <w:r w:rsidRPr="00A45823">
        <w:fldChar w:fldCharType="separate"/>
      </w:r>
      <w:r w:rsidR="006C4ABA">
        <w:rPr>
          <w:noProof/>
        </w:rPr>
        <w:t>4</w:t>
      </w:r>
      <w:r w:rsidRPr="00A45823">
        <w:fldChar w:fldCharType="end"/>
      </w:r>
    </w:p>
    <w:p w14:paraId="35E2F644" w14:textId="6B3D6CBC" w:rsidR="00D67126" w:rsidRPr="00A45823" w:rsidRDefault="00D67126">
      <w:pPr>
        <w:pStyle w:val="TOC1"/>
        <w:tabs>
          <w:tab w:val="left" w:pos="432"/>
        </w:tabs>
        <w:rPr>
          <w:sz w:val="24"/>
          <w:szCs w:val="24"/>
        </w:rPr>
      </w:pPr>
      <w:r w:rsidRPr="00A45823">
        <w:t>3.</w:t>
      </w:r>
      <w:r w:rsidRPr="00A45823">
        <w:rPr>
          <w:sz w:val="24"/>
          <w:szCs w:val="24"/>
        </w:rPr>
        <w:tab/>
      </w:r>
      <w:r w:rsidRPr="00A45823">
        <w:t>Architectural Goals and Constraints</w:t>
      </w:r>
      <w:r w:rsidRPr="00A45823">
        <w:tab/>
      </w:r>
      <w:r w:rsidRPr="00A45823">
        <w:fldChar w:fldCharType="begin"/>
      </w:r>
      <w:r w:rsidRPr="00A45823">
        <w:instrText xml:space="preserve"> PAGEREF _Toc6187934 \h </w:instrText>
      </w:r>
      <w:r w:rsidRPr="00A45823">
        <w:fldChar w:fldCharType="separate"/>
      </w:r>
      <w:r w:rsidR="006C4ABA">
        <w:rPr>
          <w:noProof/>
        </w:rPr>
        <w:t>4</w:t>
      </w:r>
      <w:r w:rsidRPr="00A45823">
        <w:fldChar w:fldCharType="end"/>
      </w:r>
    </w:p>
    <w:p w14:paraId="5F0E63BF" w14:textId="38B1DD56" w:rsidR="00D67126" w:rsidRPr="00A45823" w:rsidRDefault="00D67126">
      <w:pPr>
        <w:pStyle w:val="TOC1"/>
        <w:tabs>
          <w:tab w:val="left" w:pos="432"/>
        </w:tabs>
        <w:rPr>
          <w:sz w:val="24"/>
          <w:szCs w:val="24"/>
        </w:rPr>
      </w:pPr>
      <w:r w:rsidRPr="00A45823">
        <w:t>4.</w:t>
      </w:r>
      <w:r w:rsidRPr="00A45823">
        <w:rPr>
          <w:sz w:val="24"/>
          <w:szCs w:val="24"/>
        </w:rPr>
        <w:tab/>
      </w:r>
      <w:r w:rsidRPr="00A45823">
        <w:t>Use-Case View</w:t>
      </w:r>
      <w:r w:rsidRPr="00A45823">
        <w:tab/>
      </w:r>
      <w:r w:rsidRPr="00A45823">
        <w:fldChar w:fldCharType="begin"/>
      </w:r>
      <w:r w:rsidRPr="00A45823">
        <w:instrText xml:space="preserve"> PAGEREF _Toc6187935 \h </w:instrText>
      </w:r>
      <w:r w:rsidRPr="00A45823">
        <w:fldChar w:fldCharType="separate"/>
      </w:r>
      <w:r w:rsidR="006C4ABA">
        <w:rPr>
          <w:b/>
          <w:bCs/>
          <w:noProof/>
        </w:rPr>
        <w:t>Error! Bookmark not defined.</w:t>
      </w:r>
      <w:r w:rsidRPr="00A45823">
        <w:fldChar w:fldCharType="end"/>
      </w:r>
    </w:p>
    <w:p w14:paraId="46157672" w14:textId="5B3FDB49" w:rsidR="00D67126" w:rsidRPr="00A45823" w:rsidRDefault="00D67126">
      <w:pPr>
        <w:pStyle w:val="TOC2"/>
        <w:tabs>
          <w:tab w:val="left" w:pos="1000"/>
        </w:tabs>
        <w:rPr>
          <w:sz w:val="24"/>
          <w:szCs w:val="24"/>
        </w:rPr>
      </w:pPr>
      <w:r w:rsidRPr="00A45823">
        <w:t>4.1</w:t>
      </w:r>
      <w:r w:rsidRPr="00A45823">
        <w:rPr>
          <w:sz w:val="24"/>
          <w:szCs w:val="24"/>
        </w:rPr>
        <w:tab/>
      </w:r>
      <w:r w:rsidRPr="00A45823">
        <w:t>Use-Case Realizations</w:t>
      </w:r>
      <w:r w:rsidRPr="00A45823">
        <w:tab/>
      </w:r>
      <w:r w:rsidRPr="00A45823">
        <w:fldChar w:fldCharType="begin"/>
      </w:r>
      <w:r w:rsidRPr="00A45823">
        <w:instrText xml:space="preserve"> PAGEREF _Toc6187936 \h </w:instrText>
      </w:r>
      <w:r w:rsidRPr="00A45823">
        <w:fldChar w:fldCharType="separate"/>
      </w:r>
      <w:r w:rsidR="006C4ABA">
        <w:rPr>
          <w:b/>
          <w:bCs/>
          <w:noProof/>
        </w:rPr>
        <w:t>Error! Bookmark not defined.</w:t>
      </w:r>
      <w:r w:rsidRPr="00A45823">
        <w:fldChar w:fldCharType="end"/>
      </w:r>
    </w:p>
    <w:p w14:paraId="406DC802" w14:textId="28C69905" w:rsidR="00D67126" w:rsidRPr="00A45823" w:rsidRDefault="00D67126">
      <w:pPr>
        <w:pStyle w:val="TOC1"/>
        <w:tabs>
          <w:tab w:val="left" w:pos="432"/>
        </w:tabs>
        <w:rPr>
          <w:sz w:val="24"/>
          <w:szCs w:val="24"/>
        </w:rPr>
      </w:pPr>
      <w:r w:rsidRPr="00A45823">
        <w:t>5.</w:t>
      </w:r>
      <w:r w:rsidRPr="00A45823">
        <w:rPr>
          <w:sz w:val="24"/>
          <w:szCs w:val="24"/>
        </w:rPr>
        <w:tab/>
      </w:r>
      <w:r w:rsidRPr="00A45823">
        <w:t>Logical View</w:t>
      </w:r>
      <w:r w:rsidRPr="00A45823">
        <w:tab/>
      </w:r>
      <w:r w:rsidRPr="00A45823">
        <w:fldChar w:fldCharType="begin"/>
      </w:r>
      <w:r w:rsidRPr="00A45823">
        <w:instrText xml:space="preserve"> PAGEREF _Toc6187937 \h </w:instrText>
      </w:r>
      <w:r w:rsidRPr="00A45823">
        <w:fldChar w:fldCharType="separate"/>
      </w:r>
      <w:r w:rsidR="006C4ABA">
        <w:rPr>
          <w:noProof/>
        </w:rPr>
        <w:t>4</w:t>
      </w:r>
      <w:r w:rsidRPr="00A45823">
        <w:fldChar w:fldCharType="end"/>
      </w:r>
    </w:p>
    <w:p w14:paraId="4E9ED156" w14:textId="3A3D3C68" w:rsidR="00D67126" w:rsidRPr="00A45823" w:rsidRDefault="00D67126">
      <w:pPr>
        <w:pStyle w:val="TOC2"/>
        <w:tabs>
          <w:tab w:val="left" w:pos="1000"/>
        </w:tabs>
        <w:rPr>
          <w:sz w:val="24"/>
          <w:szCs w:val="24"/>
        </w:rPr>
      </w:pPr>
      <w:r w:rsidRPr="00A45823">
        <w:t>5.1</w:t>
      </w:r>
      <w:r w:rsidRPr="00A45823">
        <w:rPr>
          <w:sz w:val="24"/>
          <w:szCs w:val="24"/>
        </w:rPr>
        <w:tab/>
      </w:r>
      <w:r w:rsidRPr="00A45823">
        <w:t>Overview</w:t>
      </w:r>
      <w:r w:rsidRPr="00A45823">
        <w:tab/>
      </w:r>
      <w:r w:rsidRPr="00A45823">
        <w:fldChar w:fldCharType="begin"/>
      </w:r>
      <w:r w:rsidRPr="00A45823">
        <w:instrText xml:space="preserve"> PAGEREF _Toc6187938 \h </w:instrText>
      </w:r>
      <w:r w:rsidRPr="00A45823">
        <w:fldChar w:fldCharType="separate"/>
      </w:r>
      <w:r w:rsidR="006C4ABA">
        <w:rPr>
          <w:noProof/>
        </w:rPr>
        <w:t>4</w:t>
      </w:r>
      <w:r w:rsidRPr="00A45823">
        <w:fldChar w:fldCharType="end"/>
      </w:r>
    </w:p>
    <w:p w14:paraId="3DD1BD90" w14:textId="602236A1" w:rsidR="00D67126" w:rsidRPr="00A45823" w:rsidRDefault="00D67126">
      <w:pPr>
        <w:pStyle w:val="TOC2"/>
        <w:tabs>
          <w:tab w:val="left" w:pos="1000"/>
        </w:tabs>
        <w:rPr>
          <w:sz w:val="24"/>
          <w:szCs w:val="24"/>
        </w:rPr>
      </w:pPr>
      <w:r w:rsidRPr="00A45823">
        <w:t>5.2</w:t>
      </w:r>
      <w:r w:rsidRPr="00A45823">
        <w:rPr>
          <w:sz w:val="24"/>
          <w:szCs w:val="24"/>
        </w:rPr>
        <w:tab/>
      </w:r>
      <w:r w:rsidRPr="00A45823">
        <w:t>Architecturally Significant Design Packages</w:t>
      </w:r>
      <w:r w:rsidRPr="00A45823">
        <w:tab/>
      </w:r>
      <w:r w:rsidRPr="00A45823">
        <w:fldChar w:fldCharType="begin"/>
      </w:r>
      <w:r w:rsidRPr="00A45823">
        <w:instrText xml:space="preserve"> PAGEREF _Toc6187939 \h </w:instrText>
      </w:r>
      <w:r w:rsidRPr="00A45823">
        <w:fldChar w:fldCharType="separate"/>
      </w:r>
      <w:r w:rsidR="006C4ABA">
        <w:rPr>
          <w:noProof/>
        </w:rPr>
        <w:t>4</w:t>
      </w:r>
      <w:r w:rsidRPr="00A45823">
        <w:fldChar w:fldCharType="end"/>
      </w:r>
    </w:p>
    <w:p w14:paraId="326217AD" w14:textId="000D4A43" w:rsidR="00D67126" w:rsidRPr="00A45823" w:rsidRDefault="00D67126">
      <w:pPr>
        <w:pStyle w:val="TOC1"/>
        <w:tabs>
          <w:tab w:val="left" w:pos="432"/>
        </w:tabs>
        <w:rPr>
          <w:sz w:val="24"/>
          <w:szCs w:val="24"/>
        </w:rPr>
      </w:pPr>
      <w:r w:rsidRPr="00A45823">
        <w:t>6.</w:t>
      </w:r>
      <w:r w:rsidRPr="00A45823">
        <w:rPr>
          <w:sz w:val="24"/>
          <w:szCs w:val="24"/>
        </w:rPr>
        <w:tab/>
      </w:r>
      <w:r w:rsidRPr="00A45823">
        <w:t>Interface Description</w:t>
      </w:r>
      <w:r w:rsidRPr="00A45823">
        <w:tab/>
      </w:r>
      <w:r w:rsidRPr="00A45823">
        <w:fldChar w:fldCharType="begin"/>
      </w:r>
      <w:r w:rsidRPr="00A45823">
        <w:instrText xml:space="preserve"> PAGEREF _Toc6187940 \h </w:instrText>
      </w:r>
      <w:r w:rsidRPr="00A45823">
        <w:fldChar w:fldCharType="separate"/>
      </w:r>
      <w:r w:rsidR="006C4ABA">
        <w:rPr>
          <w:noProof/>
        </w:rPr>
        <w:t>5</w:t>
      </w:r>
      <w:r w:rsidRPr="00A45823">
        <w:fldChar w:fldCharType="end"/>
      </w:r>
    </w:p>
    <w:p w14:paraId="783323EE" w14:textId="4D5B872B" w:rsidR="00D67126" w:rsidRPr="00A45823" w:rsidRDefault="00D67126">
      <w:pPr>
        <w:pStyle w:val="TOC1"/>
        <w:tabs>
          <w:tab w:val="left" w:pos="432"/>
        </w:tabs>
        <w:rPr>
          <w:sz w:val="24"/>
          <w:szCs w:val="24"/>
        </w:rPr>
      </w:pPr>
      <w:r w:rsidRPr="00A45823">
        <w:t>7.</w:t>
      </w:r>
      <w:r w:rsidRPr="00A45823">
        <w:rPr>
          <w:sz w:val="24"/>
          <w:szCs w:val="24"/>
        </w:rPr>
        <w:tab/>
      </w:r>
      <w:r w:rsidRPr="00A45823">
        <w:t>Size and Performance</w:t>
      </w:r>
      <w:r w:rsidRPr="00A45823">
        <w:tab/>
      </w:r>
      <w:r w:rsidRPr="00A45823">
        <w:fldChar w:fldCharType="begin"/>
      </w:r>
      <w:r w:rsidRPr="00A45823">
        <w:instrText xml:space="preserve"> PAGEREF _Toc6187941 \h </w:instrText>
      </w:r>
      <w:r w:rsidRPr="00A45823">
        <w:fldChar w:fldCharType="separate"/>
      </w:r>
      <w:r w:rsidR="006C4ABA">
        <w:rPr>
          <w:b/>
          <w:bCs/>
          <w:noProof/>
        </w:rPr>
        <w:t>Error! Bookmark not defined.</w:t>
      </w:r>
      <w:r w:rsidRPr="00A45823">
        <w:fldChar w:fldCharType="end"/>
      </w:r>
    </w:p>
    <w:p w14:paraId="5CF66ABA" w14:textId="5657C3B6" w:rsidR="00D67126" w:rsidRPr="00A45823" w:rsidRDefault="00D67126">
      <w:pPr>
        <w:pStyle w:val="TOC1"/>
        <w:tabs>
          <w:tab w:val="left" w:pos="432"/>
        </w:tabs>
        <w:rPr>
          <w:sz w:val="24"/>
          <w:szCs w:val="24"/>
        </w:rPr>
      </w:pPr>
      <w:r w:rsidRPr="00A45823">
        <w:t>8.</w:t>
      </w:r>
      <w:r w:rsidRPr="00A45823">
        <w:rPr>
          <w:sz w:val="24"/>
          <w:szCs w:val="24"/>
        </w:rPr>
        <w:tab/>
      </w:r>
      <w:r w:rsidRPr="00A45823">
        <w:t>Quality</w:t>
      </w:r>
      <w:r w:rsidRPr="00A45823">
        <w:tab/>
      </w:r>
      <w:r w:rsidRPr="00A45823">
        <w:fldChar w:fldCharType="begin"/>
      </w:r>
      <w:r w:rsidRPr="00A45823">
        <w:instrText xml:space="preserve"> PAGEREF _Toc6187942 \h </w:instrText>
      </w:r>
      <w:r w:rsidRPr="00A45823">
        <w:fldChar w:fldCharType="separate"/>
      </w:r>
      <w:r w:rsidR="006C4ABA">
        <w:rPr>
          <w:noProof/>
        </w:rPr>
        <w:t>5</w:t>
      </w:r>
      <w:r w:rsidRPr="00A45823">
        <w:fldChar w:fldCharType="end"/>
      </w:r>
    </w:p>
    <w:p w14:paraId="746958C7" w14:textId="77777777" w:rsidR="00D67126" w:rsidRPr="00A45823" w:rsidRDefault="00D67126">
      <w:pPr>
        <w:pStyle w:val="Title"/>
      </w:pPr>
      <w:r w:rsidRPr="00A45823">
        <w:fldChar w:fldCharType="end"/>
      </w:r>
      <w:r w:rsidRPr="00A45823">
        <w:br w:type="page"/>
      </w:r>
      <w:r w:rsidR="002A2AE2">
        <w:lastRenderedPageBreak/>
        <w:fldChar w:fldCharType="begin"/>
      </w:r>
      <w:r w:rsidR="002A2AE2">
        <w:instrText xml:space="preserve"> TITLE  \* MERGEFORMAT </w:instrText>
      </w:r>
      <w:r w:rsidR="002A2AE2">
        <w:fldChar w:fldCharType="separate"/>
      </w:r>
      <w:r w:rsidR="00CE44AF">
        <w:t>Software Architecture Document</w:t>
      </w:r>
      <w:r w:rsidR="002A2AE2">
        <w:fldChar w:fldCharType="end"/>
      </w:r>
      <w:r w:rsidRPr="00A45823">
        <w:t xml:space="preserve"> </w:t>
      </w:r>
    </w:p>
    <w:p w14:paraId="087FCA20" w14:textId="77777777" w:rsidR="00D67126" w:rsidRPr="00A45823" w:rsidRDefault="00D67126">
      <w:pPr>
        <w:pStyle w:val="Heading1"/>
      </w:pPr>
      <w:bookmarkStart w:id="0" w:name="_Toc456598586"/>
      <w:bookmarkStart w:id="1" w:name="_Toc6187927"/>
      <w:r w:rsidRPr="00A45823">
        <w:t>Introduction</w:t>
      </w:r>
      <w:bookmarkEnd w:id="0"/>
      <w:bookmarkEnd w:id="1"/>
    </w:p>
    <w:p w14:paraId="6A7C13D7" w14:textId="4E134803" w:rsidR="00C45062" w:rsidRDefault="00D67126" w:rsidP="00554BCC">
      <w:pPr>
        <w:pStyle w:val="Heading2"/>
      </w:pPr>
      <w:bookmarkStart w:id="2" w:name="_Toc456598587"/>
      <w:bookmarkStart w:id="3" w:name="_Toc6187928"/>
      <w:r w:rsidRPr="00A45823">
        <w:t>Purpose</w:t>
      </w:r>
      <w:bookmarkStart w:id="4" w:name="_Toc456598588"/>
      <w:bookmarkEnd w:id="2"/>
      <w:bookmarkEnd w:id="3"/>
    </w:p>
    <w:p w14:paraId="139B47A0" w14:textId="58928859" w:rsidR="00C45062" w:rsidRPr="00C45062" w:rsidRDefault="00C45062" w:rsidP="00C45062">
      <w:pPr>
        <w:pStyle w:val="BodyText"/>
      </w:pPr>
      <w:r>
        <w:t xml:space="preserve">The purpose of </w:t>
      </w:r>
      <w:r w:rsidR="00B65965">
        <w:t xml:space="preserve">this document is to convey the </w:t>
      </w:r>
      <w:r w:rsidR="00B073C7">
        <w:t>design of the calculator project in regards to the</w:t>
      </w:r>
      <w:r w:rsidR="002E38C5">
        <w:t xml:space="preserve"> </w:t>
      </w:r>
      <w:r w:rsidR="00B073C7">
        <w:t xml:space="preserve">implementation. It will specify the details </w:t>
      </w:r>
      <w:r w:rsidR="00607F94">
        <w:t xml:space="preserve">and design </w:t>
      </w:r>
      <w:r w:rsidR="00B073C7">
        <w:t xml:space="preserve">of </w:t>
      </w:r>
      <w:r w:rsidR="00607F94">
        <w:t>each class and how they relate to meeting the requirements needed for the calculator</w:t>
      </w:r>
      <w:r w:rsidR="002E38C5">
        <w:t>.</w:t>
      </w:r>
    </w:p>
    <w:p w14:paraId="6634C3B0" w14:textId="77777777" w:rsidR="00D67126" w:rsidRPr="00A45823" w:rsidRDefault="00D67126">
      <w:pPr>
        <w:pStyle w:val="Heading2"/>
      </w:pPr>
      <w:bookmarkStart w:id="5" w:name="_Toc6187929"/>
      <w:r w:rsidRPr="00A45823">
        <w:t>Scope</w:t>
      </w:r>
      <w:bookmarkEnd w:id="4"/>
      <w:bookmarkEnd w:id="5"/>
    </w:p>
    <w:p w14:paraId="13088512" w14:textId="4E0BD5D7" w:rsidR="002A0B9D" w:rsidRPr="002A0B9D" w:rsidRDefault="002A0B9D" w:rsidP="002A0B9D">
      <w:pPr>
        <w:pStyle w:val="BodyText"/>
      </w:pPr>
      <w:bookmarkStart w:id="6" w:name="_Toc456598589"/>
      <w:r>
        <w:t xml:space="preserve">The Software Architecture Document </w:t>
      </w:r>
      <w:r w:rsidR="00E84A62">
        <w:t xml:space="preserve">is related to the design and structure of the calculator project as a whole. </w:t>
      </w:r>
    </w:p>
    <w:p w14:paraId="7CBA2326" w14:textId="77777777" w:rsidR="00D67126" w:rsidRPr="00A45823" w:rsidRDefault="00D67126">
      <w:pPr>
        <w:pStyle w:val="Heading2"/>
      </w:pPr>
      <w:bookmarkStart w:id="7" w:name="_Toc6187930"/>
      <w:r w:rsidRPr="00A45823">
        <w:t>Definitions, Acronyms, and Abbreviations</w:t>
      </w:r>
      <w:bookmarkEnd w:id="6"/>
      <w:bookmarkEnd w:id="7"/>
    </w:p>
    <w:p w14:paraId="5DB50D48" w14:textId="64084E66" w:rsidR="002B7361" w:rsidRDefault="002B7361" w:rsidP="002B7361">
      <w:pPr>
        <w:pStyle w:val="BodyText"/>
      </w:pPr>
      <w:r>
        <w:t xml:space="preserve">UI: User Interface </w:t>
      </w:r>
    </w:p>
    <w:p w14:paraId="02E75454" w14:textId="44751813" w:rsidR="002B7361" w:rsidRDefault="002B7361" w:rsidP="002B7361">
      <w:pPr>
        <w:pStyle w:val="BodyText"/>
      </w:pPr>
      <w:r>
        <w:t xml:space="preserve">IFN: Infix Notation </w:t>
      </w:r>
    </w:p>
    <w:p w14:paraId="5C7E28E3" w14:textId="41638329" w:rsidR="002B7361" w:rsidRDefault="002B7361" w:rsidP="002B7361">
      <w:pPr>
        <w:pStyle w:val="BodyText"/>
      </w:pPr>
      <w:r>
        <w:t xml:space="preserve">PN: Postfix Notation </w:t>
      </w:r>
    </w:p>
    <w:p w14:paraId="4DB62950" w14:textId="776E702C" w:rsidR="002B7361" w:rsidRPr="002B7361" w:rsidRDefault="002B7361" w:rsidP="002B7361">
      <w:pPr>
        <w:pStyle w:val="BodyText"/>
      </w:pPr>
      <w:r>
        <w:t>EXPR: Expression</w:t>
      </w:r>
    </w:p>
    <w:p w14:paraId="2E62C1EC" w14:textId="77777777" w:rsidR="00D67126" w:rsidRPr="00A45823" w:rsidRDefault="00D67126">
      <w:pPr>
        <w:pStyle w:val="Heading2"/>
      </w:pPr>
      <w:bookmarkStart w:id="8" w:name="_Toc456598590"/>
      <w:bookmarkStart w:id="9" w:name="_Toc6187931"/>
      <w:r w:rsidRPr="00A45823">
        <w:t>References</w:t>
      </w:r>
      <w:bookmarkEnd w:id="8"/>
      <w:bookmarkEnd w:id="9"/>
    </w:p>
    <w:p w14:paraId="34C6F230" w14:textId="429558D3" w:rsidR="002B7361" w:rsidRPr="002B7361" w:rsidRDefault="002B7361" w:rsidP="002B7361">
      <w:pPr>
        <w:pStyle w:val="BodyText"/>
      </w:pPr>
      <w:r>
        <w:t xml:space="preserve">N/A – no references at this moment </w:t>
      </w:r>
    </w:p>
    <w:p w14:paraId="762804F6" w14:textId="77777777" w:rsidR="00D67126" w:rsidRPr="00A45823" w:rsidRDefault="00D67126">
      <w:pPr>
        <w:pStyle w:val="Heading2"/>
      </w:pPr>
      <w:bookmarkStart w:id="10" w:name="_Toc456598591"/>
      <w:bookmarkStart w:id="11" w:name="_Toc6187932"/>
      <w:r w:rsidRPr="00A45823">
        <w:t>Overview</w:t>
      </w:r>
      <w:bookmarkEnd w:id="10"/>
      <w:bookmarkEnd w:id="11"/>
    </w:p>
    <w:p w14:paraId="1AEDD3F2" w14:textId="2798BA5D" w:rsidR="00DD7675" w:rsidRPr="00DD7675" w:rsidRDefault="00A813EB" w:rsidP="00DD7675">
      <w:pPr>
        <w:pStyle w:val="BodyText"/>
      </w:pPr>
      <w:r>
        <w:t xml:space="preserve">The rest of the Software Architecture document will detail the architectural representation as well as its goals and constraints. It will then describe the use cases </w:t>
      </w:r>
      <w:r w:rsidR="00F6073D">
        <w:t xml:space="preserve">and the subsystems that will be used. </w:t>
      </w:r>
    </w:p>
    <w:p w14:paraId="2CC99E1B" w14:textId="77777777" w:rsidR="00D67126" w:rsidRDefault="00D67126">
      <w:pPr>
        <w:pStyle w:val="Heading1"/>
      </w:pPr>
      <w:bookmarkStart w:id="12" w:name="_Toc6187933"/>
      <w:r w:rsidRPr="00A45823">
        <w:t>Architectural Representation</w:t>
      </w:r>
      <w:bookmarkEnd w:id="12"/>
      <w:r w:rsidRPr="00A45823">
        <w:t xml:space="preserve"> </w:t>
      </w:r>
    </w:p>
    <w:p w14:paraId="2ADE86F2" w14:textId="05ECE9EB" w:rsidR="00C16A13" w:rsidRPr="00C16A13" w:rsidRDefault="00C16A13" w:rsidP="00C16A13">
      <w:pPr>
        <w:ind w:left="720"/>
      </w:pPr>
      <w:r>
        <w:t>The calculator implements an architecture w</w:t>
      </w:r>
      <w:r w:rsidR="00C0141E">
        <w:t xml:space="preserve">hich contains a user interface in the command line that allows the user to give input and receive output. The </w:t>
      </w:r>
      <w:r w:rsidR="00FA364D">
        <w:t>tokenizer converts the user input into readable tokens which allows the core of the system, the parser</w:t>
      </w:r>
      <w:r w:rsidR="00AB3AAF">
        <w:t>,</w:t>
      </w:r>
      <w:r w:rsidR="00FA364D">
        <w:t xml:space="preserve"> to utilize an algorithm to convert the I</w:t>
      </w:r>
      <w:r w:rsidR="00AB3AAF">
        <w:t>F</w:t>
      </w:r>
      <w:r w:rsidR="00FA364D">
        <w:t xml:space="preserve">N to PN. The calculator </w:t>
      </w:r>
      <w:r w:rsidR="007F44E1">
        <w:t xml:space="preserve">then takes the PN to calculate a final result. Error handling is built into these different modules. </w:t>
      </w:r>
    </w:p>
    <w:p w14:paraId="53D323AC" w14:textId="77777777" w:rsidR="00D67126" w:rsidRPr="00A45823" w:rsidRDefault="00D67126">
      <w:pPr>
        <w:pStyle w:val="Heading1"/>
      </w:pPr>
      <w:bookmarkStart w:id="13" w:name="_Toc6187934"/>
      <w:r w:rsidRPr="00A45823">
        <w:t>Architectural Goals and Constraints</w:t>
      </w:r>
      <w:bookmarkEnd w:id="13"/>
      <w:r w:rsidRPr="00A45823">
        <w:t xml:space="preserve"> </w:t>
      </w:r>
    </w:p>
    <w:p w14:paraId="7BBF4A76" w14:textId="5C7D2036" w:rsidR="00D67126" w:rsidRPr="00A45823" w:rsidRDefault="009674BC" w:rsidP="009674BC">
      <w:pPr>
        <w:ind w:left="720"/>
      </w:pPr>
      <w:r>
        <w:t xml:space="preserve">This calculator project is constrained to the use of the C++ language. </w:t>
      </w:r>
      <w:r w:rsidR="001B62D5">
        <w:t xml:space="preserve">This allows the architecture to employ a modular </w:t>
      </w:r>
      <w:r w:rsidR="00137ADE">
        <w:t>object-oriented</w:t>
      </w:r>
      <w:r w:rsidR="001B62D5">
        <w:t xml:space="preserve"> design</w:t>
      </w:r>
      <w:r w:rsidR="00137ADE">
        <w:t xml:space="preserve">, allowing ease of use readability, and reusability for the architects of the program. </w:t>
      </w:r>
      <w:r w:rsidR="00C351E2">
        <w:t>Additionally, t</w:t>
      </w:r>
      <w:r w:rsidR="001E1906">
        <w:t>he goal of the software is to have a working calculator</w:t>
      </w:r>
      <w:r w:rsidR="00F851EB">
        <w:t xml:space="preserve"> in the command line which allows the team to focus on the technical </w:t>
      </w:r>
      <w:r w:rsidR="00C351E2">
        <w:t xml:space="preserve">aspects of the project </w:t>
      </w:r>
      <w:r w:rsidR="00F851EB">
        <w:t>than artistic desig</w:t>
      </w:r>
      <w:r w:rsidR="00C351E2">
        <w:t xml:space="preserve">n. </w:t>
      </w:r>
    </w:p>
    <w:p w14:paraId="74988381" w14:textId="77777777" w:rsidR="00D67126" w:rsidRPr="00A45823" w:rsidRDefault="00D67126">
      <w:pPr>
        <w:pStyle w:val="Heading1"/>
      </w:pPr>
      <w:bookmarkStart w:id="14" w:name="_Toc6187937"/>
      <w:r w:rsidRPr="00A45823">
        <w:t>Logical View</w:t>
      </w:r>
      <w:bookmarkEnd w:id="14"/>
      <w:r w:rsidRPr="00A45823">
        <w:t xml:space="preserve"> </w:t>
      </w:r>
    </w:p>
    <w:p w14:paraId="23639F9D" w14:textId="77777777" w:rsidR="00D67126" w:rsidRPr="00A45823" w:rsidRDefault="00D67126">
      <w:pPr>
        <w:pStyle w:val="Heading2"/>
      </w:pPr>
      <w:bookmarkStart w:id="15" w:name="_Toc6187938"/>
      <w:r w:rsidRPr="00A45823">
        <w:t>Overview</w:t>
      </w:r>
      <w:bookmarkEnd w:id="15"/>
    </w:p>
    <w:p w14:paraId="5155B41D" w14:textId="169CF36C" w:rsidR="00F86504" w:rsidRPr="00F86504" w:rsidRDefault="00F86504" w:rsidP="00F86504">
      <w:pPr>
        <w:pStyle w:val="BodyText"/>
      </w:pPr>
      <w:r>
        <w:t xml:space="preserve">The calculator will utilize a tokenizer </w:t>
      </w:r>
      <w:r w:rsidR="00B77289">
        <w:t>to divide user inputted mathematical expressions into individual token strings</w:t>
      </w:r>
      <w:r w:rsidR="008E4EFD">
        <w:t xml:space="preserve"> which will then be sent to a queue</w:t>
      </w:r>
      <w:r w:rsidR="00B77289">
        <w:t xml:space="preserve">. It will then send the tokenizer result to a parser which will </w:t>
      </w:r>
      <w:r w:rsidR="008E4EFD">
        <w:t xml:space="preserve">use an algorithm to convert the tokenizer queue to </w:t>
      </w:r>
      <w:r w:rsidR="00F10FCC">
        <w:t xml:space="preserve">PN. The PN will be stored in a queue. </w:t>
      </w:r>
      <w:r w:rsidR="006162B6">
        <w:t>The PN will then be calculated using a basic algorithm using a stack</w:t>
      </w:r>
      <w:r w:rsidR="00F30FCA">
        <w:t xml:space="preserve"> using the calculator class</w:t>
      </w:r>
      <w:r w:rsidR="006162B6">
        <w:t xml:space="preserve">. Finally, a display manager class will </w:t>
      </w:r>
      <w:r w:rsidR="00F30FCA">
        <w:t xml:space="preserve">output the final result obtained from the calculator class. </w:t>
      </w:r>
    </w:p>
    <w:p w14:paraId="2D7925B3" w14:textId="028187E3" w:rsidR="002E790E" w:rsidRDefault="00D67126" w:rsidP="00666E1D">
      <w:pPr>
        <w:pStyle w:val="Heading2"/>
      </w:pPr>
      <w:bookmarkStart w:id="16" w:name="_Toc6187939"/>
      <w:r w:rsidRPr="00A45823">
        <w:t>Architecturally Significant Design</w:t>
      </w:r>
      <w:r w:rsidR="00CE44AF">
        <w:t xml:space="preserve"> Modules or</w:t>
      </w:r>
      <w:r w:rsidRPr="00A45823">
        <w:t xml:space="preserve"> Packages</w:t>
      </w:r>
      <w:bookmarkEnd w:id="16"/>
    </w:p>
    <w:p w14:paraId="1A834B5A" w14:textId="422CA77B" w:rsidR="002E790E" w:rsidRDefault="002E790E" w:rsidP="002E790E">
      <w:pPr>
        <w:pStyle w:val="BodyText"/>
      </w:pPr>
      <w:r>
        <w:t xml:space="preserve">Calculator Project </w:t>
      </w:r>
      <w:r w:rsidR="00A8647E">
        <w:t>(Package)</w:t>
      </w:r>
    </w:p>
    <w:p w14:paraId="30D45A28" w14:textId="1DB6DE25" w:rsidR="002E790E" w:rsidRDefault="002E790E" w:rsidP="002E790E">
      <w:pPr>
        <w:pStyle w:val="BodyText"/>
        <w:numPr>
          <w:ilvl w:val="0"/>
          <w:numId w:val="24"/>
        </w:numPr>
      </w:pPr>
      <w:r>
        <w:lastRenderedPageBreak/>
        <w:t>Tokenizer</w:t>
      </w:r>
    </w:p>
    <w:p w14:paraId="1E569EDB" w14:textId="671511FA" w:rsidR="002E790E" w:rsidRDefault="002E790E" w:rsidP="00753F9C">
      <w:pPr>
        <w:pStyle w:val="BodyText"/>
        <w:numPr>
          <w:ilvl w:val="1"/>
          <w:numId w:val="24"/>
        </w:numPr>
      </w:pPr>
      <w:r w:rsidRPr="00753F9C">
        <w:rPr>
          <w:b/>
          <w:bCs/>
        </w:rPr>
        <w:t>Description</w:t>
      </w:r>
      <w:r>
        <w:t xml:space="preserve">: </w:t>
      </w:r>
      <w:r w:rsidR="006959FB" w:rsidRPr="006959FB">
        <w:t xml:space="preserve">The tokenizer will tokenize a given input string from the user into the </w:t>
      </w:r>
      <w:proofErr w:type="spellStart"/>
      <w:r w:rsidR="006959FB" w:rsidRPr="00C50A09">
        <w:rPr>
          <w:b/>
          <w:bCs/>
        </w:rPr>
        <w:t>expressionQueue</w:t>
      </w:r>
      <w:proofErr w:type="spellEnd"/>
      <w:r w:rsidR="006959FB">
        <w:t xml:space="preserve">. </w:t>
      </w:r>
      <w:r w:rsidR="006959FB" w:rsidRPr="006959FB">
        <w:t xml:space="preserve">Given an input from the user, it will translate each part of that input into meaningful </w:t>
      </w:r>
      <w:proofErr w:type="spellStart"/>
      <w:r w:rsidR="006959FB" w:rsidRPr="00C50A09">
        <w:rPr>
          <w:b/>
          <w:bCs/>
        </w:rPr>
        <w:t>ints</w:t>
      </w:r>
      <w:proofErr w:type="spellEnd"/>
      <w:r w:rsidR="006959FB" w:rsidRPr="006959FB">
        <w:t>, floating points, operators, represented by a string</w:t>
      </w:r>
      <w:r w:rsidR="00753F9C">
        <w:t xml:space="preserve">. </w:t>
      </w:r>
      <w:r w:rsidR="006959FB" w:rsidRPr="006959FB">
        <w:t xml:space="preserve">It will </w:t>
      </w:r>
      <w:r w:rsidR="00753F9C">
        <w:t xml:space="preserve">also </w:t>
      </w:r>
      <w:r w:rsidR="006959FB" w:rsidRPr="006959FB">
        <w:t xml:space="preserve">smartly strip </w:t>
      </w:r>
      <w:r w:rsidR="00753F9C">
        <w:t xml:space="preserve">whitespace. </w:t>
      </w:r>
    </w:p>
    <w:p w14:paraId="055D1899" w14:textId="4A9C2DFD" w:rsidR="00F555A2" w:rsidRDefault="00F555A2" w:rsidP="00F555A2">
      <w:pPr>
        <w:pStyle w:val="BodyText"/>
        <w:numPr>
          <w:ilvl w:val="1"/>
          <w:numId w:val="24"/>
        </w:numPr>
      </w:pPr>
      <w:r>
        <w:t>Decimals will not signal a new token must be made. Instead, the tokenizer will know that it is a floating point</w:t>
      </w:r>
    </w:p>
    <w:p w14:paraId="3958A78C" w14:textId="15666919" w:rsidR="00CD72AA" w:rsidRDefault="00CD72AA" w:rsidP="00F555A2">
      <w:pPr>
        <w:pStyle w:val="BodyText"/>
        <w:numPr>
          <w:ilvl w:val="1"/>
          <w:numId w:val="24"/>
        </w:numPr>
      </w:pPr>
      <w:r w:rsidRPr="00CD72AA">
        <w:t xml:space="preserve">EX: "2+    </w:t>
      </w:r>
      <w:proofErr w:type="gramStart"/>
      <w:r w:rsidRPr="00CD72AA">
        <w:t>3.0004  *</w:t>
      </w:r>
      <w:proofErr w:type="gramEnd"/>
      <w:r w:rsidRPr="00CD72AA">
        <w:t xml:space="preserve">   2" -</w:t>
      </w:r>
      <w:r>
        <w:t xml:space="preserve"> </w:t>
      </w:r>
      <w:r w:rsidRPr="00CD72AA">
        <w:t xml:space="preserve">&gt; ["2","+","3.0004","*","2"]  </w:t>
      </w:r>
    </w:p>
    <w:p w14:paraId="23004316" w14:textId="34BC621B" w:rsidR="00CD72AA" w:rsidRDefault="00CD72AA" w:rsidP="00CD72AA">
      <w:pPr>
        <w:pStyle w:val="BodyText"/>
        <w:numPr>
          <w:ilvl w:val="0"/>
          <w:numId w:val="24"/>
        </w:numPr>
      </w:pPr>
      <w:r>
        <w:t xml:space="preserve">Parser </w:t>
      </w:r>
    </w:p>
    <w:p w14:paraId="08AA389A" w14:textId="3A7F0ABC" w:rsidR="00CD72AA" w:rsidRDefault="00CD72AA" w:rsidP="000943B3">
      <w:pPr>
        <w:pStyle w:val="BodyText"/>
        <w:numPr>
          <w:ilvl w:val="1"/>
          <w:numId w:val="24"/>
        </w:numPr>
      </w:pPr>
      <w:r w:rsidRPr="00411B15">
        <w:rPr>
          <w:b/>
          <w:bCs/>
        </w:rPr>
        <w:t>Description</w:t>
      </w:r>
      <w:r>
        <w:t xml:space="preserve">: </w:t>
      </w:r>
      <w:r w:rsidR="000943B3">
        <w:t xml:space="preserve">Parses a given expression queue that has been tokenized by the tokenizer. Uses an algorithm to convert the infix notation (expressed passed by user input) to postfix notation (a notation which is easier to calculate with). The </w:t>
      </w:r>
      <w:proofErr w:type="spellStart"/>
      <w:r w:rsidR="000943B3" w:rsidRPr="00C50A09">
        <w:rPr>
          <w:b/>
          <w:bCs/>
        </w:rPr>
        <w:t>infixToPostfix</w:t>
      </w:r>
      <w:proofErr w:type="spellEnd"/>
      <w:r w:rsidR="000943B3">
        <w:t xml:space="preserve"> algorithm uses a queue and a stack to temporarily place operators in the </w:t>
      </w:r>
      <w:proofErr w:type="spellStart"/>
      <w:r w:rsidR="000943B3" w:rsidRPr="00C50A09">
        <w:rPr>
          <w:b/>
          <w:bCs/>
        </w:rPr>
        <w:t>operatorStack</w:t>
      </w:r>
      <w:proofErr w:type="spellEnd"/>
      <w:r w:rsidR="000943B3">
        <w:t xml:space="preserve"> and place them back in the </w:t>
      </w:r>
      <w:proofErr w:type="spellStart"/>
      <w:r w:rsidR="000943B3" w:rsidRPr="00C50A09">
        <w:rPr>
          <w:b/>
          <w:bCs/>
        </w:rPr>
        <w:t>outputQueue</w:t>
      </w:r>
      <w:proofErr w:type="spellEnd"/>
      <w:r w:rsidR="000943B3">
        <w:t xml:space="preserve"> when needed to facilitate PEMDAS requirements.  The </w:t>
      </w:r>
      <w:proofErr w:type="spellStart"/>
      <w:r w:rsidR="000943B3" w:rsidRPr="00C50A09">
        <w:rPr>
          <w:b/>
          <w:bCs/>
        </w:rPr>
        <w:t>outputQueue</w:t>
      </w:r>
      <w:proofErr w:type="spellEnd"/>
      <w:r w:rsidR="000943B3">
        <w:t xml:space="preserve"> is used for future use for the calculator class. For precedence, the parser uses a map which corresponds to PEMDAS rules  </w:t>
      </w:r>
    </w:p>
    <w:p w14:paraId="0D118E40" w14:textId="003EDE88" w:rsidR="00411B15" w:rsidRDefault="00411B15" w:rsidP="00411B15">
      <w:pPr>
        <w:pStyle w:val="BodyText"/>
        <w:numPr>
          <w:ilvl w:val="0"/>
          <w:numId w:val="24"/>
        </w:numPr>
      </w:pPr>
      <w:r w:rsidRPr="00411B15">
        <w:t>Calculator</w:t>
      </w:r>
    </w:p>
    <w:p w14:paraId="1C7BA121" w14:textId="477FCAE6" w:rsidR="00411B15" w:rsidRDefault="00411B15" w:rsidP="00411B15">
      <w:pPr>
        <w:pStyle w:val="BodyText"/>
        <w:numPr>
          <w:ilvl w:val="1"/>
          <w:numId w:val="24"/>
        </w:numPr>
      </w:pPr>
      <w:r>
        <w:rPr>
          <w:b/>
          <w:bCs/>
        </w:rPr>
        <w:t xml:space="preserve">Description: </w:t>
      </w:r>
      <w:r>
        <w:t>Calculates a given postfix expression which is obtained from the parser.</w:t>
      </w:r>
      <w:r w:rsidR="004E4AA5">
        <w:t xml:space="preserve"> </w:t>
      </w:r>
      <w:r>
        <w:t xml:space="preserve"> Result is stored in </w:t>
      </w:r>
      <w:r w:rsidR="004E4AA5">
        <w:t xml:space="preserve">a final result attribute. </w:t>
      </w:r>
    </w:p>
    <w:p w14:paraId="259A96B3" w14:textId="3843E9EE" w:rsidR="004E4AA5" w:rsidRDefault="004E4AA5" w:rsidP="00411B15">
      <w:pPr>
        <w:pStyle w:val="BodyText"/>
        <w:numPr>
          <w:ilvl w:val="1"/>
          <w:numId w:val="24"/>
        </w:numPr>
      </w:pPr>
      <w:r>
        <w:t xml:space="preserve">Uses a stack to calculate the PN EXPR. </w:t>
      </w:r>
    </w:p>
    <w:p w14:paraId="5442FC31" w14:textId="11208E00" w:rsidR="004E4AA5" w:rsidRDefault="004E4AA5" w:rsidP="004E4AA5">
      <w:pPr>
        <w:pStyle w:val="BodyText"/>
        <w:numPr>
          <w:ilvl w:val="0"/>
          <w:numId w:val="24"/>
        </w:numPr>
      </w:pPr>
      <w:r>
        <w:t>Display Manager</w:t>
      </w:r>
    </w:p>
    <w:p w14:paraId="3DED47EB" w14:textId="2C709578" w:rsidR="004E4AA5" w:rsidRPr="00CE3466" w:rsidRDefault="004E4AA5" w:rsidP="00CE3466">
      <w:pPr>
        <w:pStyle w:val="BodyText"/>
        <w:numPr>
          <w:ilvl w:val="1"/>
          <w:numId w:val="24"/>
        </w:numPr>
      </w:pPr>
      <w:r>
        <w:rPr>
          <w:b/>
          <w:bCs/>
        </w:rPr>
        <w:t xml:space="preserve">Description: </w:t>
      </w:r>
      <w:r w:rsidR="00CE3466" w:rsidRPr="00CE3466">
        <w:t>The display manager class will provide an interface for the user to input data to the project and expect an output corresponding to that input. It will work with the calculator class to output a final answer for any input given by the user</w:t>
      </w:r>
      <w:r w:rsidR="00CE3466">
        <w:t xml:space="preserve">. </w:t>
      </w:r>
    </w:p>
    <w:p w14:paraId="16B32205" w14:textId="77777777" w:rsidR="00D67126" w:rsidRPr="00A45823" w:rsidRDefault="00D67126">
      <w:pPr>
        <w:pStyle w:val="Heading1"/>
      </w:pPr>
      <w:bookmarkStart w:id="17" w:name="_Toc6187940"/>
      <w:r w:rsidRPr="00A45823">
        <w:t>Interface Description</w:t>
      </w:r>
      <w:bookmarkEnd w:id="17"/>
    </w:p>
    <w:p w14:paraId="779A6E3E" w14:textId="6D38DB0E" w:rsidR="00F03853" w:rsidRDefault="00F03853" w:rsidP="00F03853">
      <w:pPr>
        <w:pStyle w:val="BodyText"/>
      </w:pPr>
      <w:r>
        <w:t xml:space="preserve">The interface that the user will interact with is the command line. The user will be able to input mathematical expressions which can handle the following operators, +, -, *, /, %, ^ or **. Expressions must be mathematically valid or else there will be errors. </w:t>
      </w:r>
    </w:p>
    <w:p w14:paraId="2ECB7726" w14:textId="774A8B28" w:rsidR="00DF60F3" w:rsidRDefault="00314091" w:rsidP="00F03853">
      <w:pPr>
        <w:pStyle w:val="BodyText"/>
      </w:pPr>
      <w:r>
        <w:t xml:space="preserve">The command line will show the following </w:t>
      </w:r>
    </w:p>
    <w:p w14:paraId="5A630C1D" w14:textId="77777777" w:rsidR="00314091" w:rsidRDefault="00314091" w:rsidP="00F03853">
      <w:pPr>
        <w:pStyle w:val="BodyText"/>
      </w:pPr>
    </w:p>
    <w:p w14:paraId="6C341B3C" w14:textId="47F5A82C" w:rsidR="00DF60F3" w:rsidRDefault="00314091" w:rsidP="00F03853">
      <w:pPr>
        <w:pStyle w:val="BodyText"/>
      </w:pPr>
      <w:r>
        <w:t>Input Expression</w:t>
      </w:r>
      <w:r w:rsidR="00DF60F3">
        <w:t xml:space="preserve">: 3+4 </w:t>
      </w:r>
      <w:r w:rsidRPr="00314091">
        <w:rPr>
          <w:i/>
          <w:iCs/>
          <w:highlight w:val="yellow"/>
        </w:rPr>
        <w:t>(user input)</w:t>
      </w:r>
      <w:r>
        <w:t xml:space="preserve"> </w:t>
      </w:r>
    </w:p>
    <w:p w14:paraId="4EF60FA1" w14:textId="615E96F9" w:rsidR="00DF60F3" w:rsidRDefault="00DF60F3" w:rsidP="00F03853">
      <w:pPr>
        <w:pStyle w:val="BodyText"/>
      </w:pPr>
      <w:r>
        <w:t xml:space="preserve">Answer: 7 </w:t>
      </w:r>
    </w:p>
    <w:p w14:paraId="23B9D8D0" w14:textId="77777777" w:rsidR="00DF60F3" w:rsidRDefault="00DF60F3" w:rsidP="00F03853">
      <w:pPr>
        <w:pStyle w:val="BodyText"/>
      </w:pPr>
    </w:p>
    <w:p w14:paraId="0D847194" w14:textId="1D1654CC" w:rsidR="00117DCD" w:rsidRDefault="00314091" w:rsidP="00117DCD">
      <w:pPr>
        <w:pStyle w:val="BodyText"/>
      </w:pPr>
      <w:r>
        <w:t>Input Expression</w:t>
      </w:r>
      <w:r w:rsidR="00DF60F3">
        <w:t xml:space="preserve">: </w:t>
      </w:r>
      <w:r w:rsidR="00117DCD">
        <w:t>(((((5 - 3))) * (((2 + 1))) + ((2 *</w:t>
      </w:r>
    </w:p>
    <w:p w14:paraId="6A7A3E43" w14:textId="2D0601E0" w:rsidR="00DF60F3" w:rsidRDefault="00117DCD" w:rsidP="00117DCD">
      <w:pPr>
        <w:pStyle w:val="BodyText"/>
      </w:pPr>
      <w:r>
        <w:t>3)))</w:t>
      </w:r>
    </w:p>
    <w:p w14:paraId="44632BFE" w14:textId="19CE36DD" w:rsidR="00117DCD" w:rsidRPr="00F03853" w:rsidRDefault="00117DCD" w:rsidP="00117DCD">
      <w:pPr>
        <w:pStyle w:val="BodyText"/>
      </w:pPr>
      <w:r>
        <w:t xml:space="preserve">Answer: 12 </w:t>
      </w:r>
    </w:p>
    <w:p w14:paraId="7759C103" w14:textId="77777777" w:rsidR="00D67126" w:rsidRPr="00A45823" w:rsidRDefault="00D67126">
      <w:pPr>
        <w:pStyle w:val="Heading1"/>
      </w:pPr>
      <w:bookmarkStart w:id="18" w:name="_Toc6187942"/>
      <w:r w:rsidRPr="00A45823">
        <w:t>Quality</w:t>
      </w:r>
      <w:bookmarkEnd w:id="18"/>
      <w:r w:rsidRPr="00A45823">
        <w:t xml:space="preserve"> </w:t>
      </w:r>
    </w:p>
    <w:p w14:paraId="76351C2A" w14:textId="19D97FEF" w:rsidR="0060669F" w:rsidRPr="0060669F" w:rsidRDefault="0060669F" w:rsidP="0060669F">
      <w:pPr>
        <w:pStyle w:val="BodyText"/>
      </w:pPr>
      <w:r>
        <w:t xml:space="preserve">The calculator is designed to ensure that the classes </w:t>
      </w:r>
      <w:r w:rsidR="005E51C8">
        <w:t xml:space="preserve">address various quality attributes. </w:t>
      </w:r>
    </w:p>
    <w:p w14:paraId="1562EAB5" w14:textId="65E3F14D" w:rsidR="00463AD8" w:rsidRDefault="00463AD8" w:rsidP="00486A10">
      <w:pPr>
        <w:pStyle w:val="BodyText"/>
      </w:pPr>
      <w:r>
        <w:lastRenderedPageBreak/>
        <w:t xml:space="preserve">In regards to extensibility each class is built </w:t>
      </w:r>
      <w:r w:rsidR="0060706C">
        <w:t>to have its own purpose</w:t>
      </w:r>
      <w:r w:rsidR="005E51C8">
        <w:t>.</w:t>
      </w:r>
      <w:r w:rsidR="0028722E">
        <w:t xml:space="preserve"> For instance, the</w:t>
      </w:r>
      <w:r w:rsidR="005E51C8">
        <w:t xml:space="preserve"> calculator can add new operators if </w:t>
      </w:r>
      <w:r w:rsidR="0028722E">
        <w:t>the project were to be expanded. The parser could be changed to address a change in operator precedence. And the tokenizer could change to address other forms of multiplication (</w:t>
      </w:r>
      <w:proofErr w:type="spellStart"/>
      <w:r w:rsidR="0028722E">
        <w:t>e.g</w:t>
      </w:r>
      <w:proofErr w:type="spellEnd"/>
      <w:r w:rsidR="0028722E">
        <w:t xml:space="preserve"> 5(2+3) = 5*(2+3)). </w:t>
      </w:r>
      <w:r w:rsidR="00A438BA">
        <w:t xml:space="preserve">The calculator is reliable as the project accounts for bad user input and has multiple different types of errors which will </w:t>
      </w:r>
      <w:r w:rsidR="00657859">
        <w:t>inform the user</w:t>
      </w:r>
      <w:r w:rsidR="0060669F">
        <w:t xml:space="preserve"> what went wrong</w:t>
      </w:r>
      <w:r w:rsidR="00657859">
        <w:t xml:space="preserve">. The project also accounts for portability as the command line is </w:t>
      </w:r>
      <w:r w:rsidR="000C6B61">
        <w:t xml:space="preserve">hardware agnostic. </w:t>
      </w:r>
    </w:p>
    <w:p w14:paraId="4D363CF8" w14:textId="77777777" w:rsidR="00463AD8" w:rsidRDefault="00463AD8" w:rsidP="00486A10">
      <w:pPr>
        <w:pStyle w:val="BodyText"/>
      </w:pPr>
    </w:p>
    <w:p w14:paraId="72772EEE" w14:textId="13B8229B" w:rsidR="00486A10" w:rsidRPr="00486A10" w:rsidRDefault="00486A10" w:rsidP="00486A10">
      <w:pPr>
        <w:pStyle w:val="BodyText"/>
      </w:pPr>
    </w:p>
    <w:sectPr w:rsidR="00486A10" w:rsidRPr="00486A10">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DB2E9" w14:textId="77777777" w:rsidR="00997FE7" w:rsidRDefault="00997FE7">
      <w:pPr>
        <w:spacing w:line="240" w:lineRule="auto"/>
      </w:pPr>
      <w:r>
        <w:separator/>
      </w:r>
    </w:p>
  </w:endnote>
  <w:endnote w:type="continuationSeparator" w:id="0">
    <w:p w14:paraId="2FA207A8" w14:textId="77777777" w:rsidR="00997FE7" w:rsidRDefault="00997F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98D"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C205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4A56A6DC" w14:textId="77777777">
      <w:tc>
        <w:tcPr>
          <w:tcW w:w="3162" w:type="dxa"/>
          <w:tcBorders>
            <w:top w:val="nil"/>
            <w:left w:val="nil"/>
            <w:bottom w:val="nil"/>
            <w:right w:val="nil"/>
          </w:tcBorders>
        </w:tcPr>
        <w:p w14:paraId="164E9E92" w14:textId="77777777" w:rsidR="00D67126" w:rsidRDefault="00D67126">
          <w:pPr>
            <w:ind w:right="360"/>
          </w:pPr>
          <w:r>
            <w:t>Confidential</w:t>
          </w:r>
        </w:p>
      </w:tc>
      <w:tc>
        <w:tcPr>
          <w:tcW w:w="3162" w:type="dxa"/>
          <w:tcBorders>
            <w:top w:val="nil"/>
            <w:left w:val="nil"/>
            <w:bottom w:val="nil"/>
            <w:right w:val="nil"/>
          </w:tcBorders>
        </w:tcPr>
        <w:p w14:paraId="6125FFC2" w14:textId="55883BA7" w:rsidR="00D67126" w:rsidRDefault="00D67126">
          <w:pPr>
            <w:jc w:val="center"/>
          </w:pPr>
          <w:r>
            <w:sym w:font="Symbol" w:char="F0D3"/>
          </w:r>
          <w:fldSimple w:instr=" DOCPROPERTY &quot;Company&quot;  \* MERGEFORMAT ">
            <w:r w:rsidR="006C4ABA">
              <w:t>&lt;Company Name&gt;</w:t>
            </w:r>
          </w:fldSimple>
          <w:r>
            <w:t xml:space="preserve">, </w:t>
          </w:r>
          <w:r>
            <w:fldChar w:fldCharType="begin"/>
          </w:r>
          <w:r>
            <w:instrText xml:space="preserve"> DATE \@ "yyyy" </w:instrText>
          </w:r>
          <w:r>
            <w:fldChar w:fldCharType="separate"/>
          </w:r>
          <w:r w:rsidR="006C4ABA">
            <w:rPr>
              <w:noProof/>
            </w:rPr>
            <w:t>2023</w:t>
          </w:r>
          <w:r>
            <w:fldChar w:fldCharType="end"/>
          </w:r>
        </w:p>
      </w:tc>
      <w:tc>
        <w:tcPr>
          <w:tcW w:w="3162" w:type="dxa"/>
          <w:tcBorders>
            <w:top w:val="nil"/>
            <w:left w:val="nil"/>
            <w:bottom w:val="nil"/>
            <w:right w:val="nil"/>
          </w:tcBorders>
        </w:tcPr>
        <w:p w14:paraId="09D1A293"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94C2E5E" w14:textId="77777777" w:rsidR="00D67126" w:rsidRDefault="00D67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089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8D087" w14:textId="77777777" w:rsidR="00997FE7" w:rsidRDefault="00997FE7">
      <w:pPr>
        <w:spacing w:line="240" w:lineRule="auto"/>
      </w:pPr>
      <w:r>
        <w:separator/>
      </w:r>
    </w:p>
  </w:footnote>
  <w:footnote w:type="continuationSeparator" w:id="0">
    <w:p w14:paraId="1CC87782" w14:textId="77777777" w:rsidR="00997FE7" w:rsidRDefault="00997F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FC55" w14:textId="749C9550" w:rsidR="00D67126" w:rsidRDefault="00735AD3">
    <w:pPr>
      <w:rPr>
        <w:sz w:val="24"/>
      </w:rPr>
    </w:pPr>
    <w:r>
      <w:rPr>
        <w:sz w:val="24"/>
      </w:rPr>
      <w:t>Company Name: MXDC</w:t>
    </w:r>
  </w:p>
  <w:p w14:paraId="43161CF3" w14:textId="77777777" w:rsidR="00D67126" w:rsidRDefault="00D67126">
    <w:pPr>
      <w:pBdr>
        <w:top w:val="single" w:sz="6" w:space="1" w:color="auto"/>
      </w:pBdr>
      <w:rPr>
        <w:sz w:val="24"/>
      </w:rPr>
    </w:pPr>
  </w:p>
  <w:p w14:paraId="2DF1CDC3" w14:textId="77777777" w:rsidR="00D67126" w:rsidRDefault="00D67126">
    <w:pPr>
      <w:pBdr>
        <w:bottom w:val="single" w:sz="6" w:space="1" w:color="auto"/>
      </w:pBdr>
      <w:jc w:val="right"/>
      <w:rPr>
        <w:sz w:val="24"/>
      </w:rPr>
    </w:pPr>
  </w:p>
  <w:p w14:paraId="306F8995"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3E802A93" w14:textId="77777777">
      <w:tc>
        <w:tcPr>
          <w:tcW w:w="6379" w:type="dxa"/>
        </w:tcPr>
        <w:p w14:paraId="5248BBB6" w14:textId="7729C949" w:rsidR="00D67126" w:rsidRDefault="00F47D20">
          <w:r>
            <w:t>Calculator</w:t>
          </w:r>
        </w:p>
      </w:tc>
      <w:tc>
        <w:tcPr>
          <w:tcW w:w="3179" w:type="dxa"/>
        </w:tcPr>
        <w:p w14:paraId="4B560810" w14:textId="77777777" w:rsidR="00D67126" w:rsidRDefault="00D67126">
          <w:pPr>
            <w:tabs>
              <w:tab w:val="left" w:pos="1135"/>
            </w:tabs>
            <w:spacing w:before="40"/>
            <w:ind w:right="68"/>
          </w:pPr>
          <w:r>
            <w:t xml:space="preserve">  Version:           &lt;1.0&gt;</w:t>
          </w:r>
        </w:p>
      </w:tc>
    </w:tr>
    <w:tr w:rsidR="00D67126" w14:paraId="30EDB1C5" w14:textId="77777777">
      <w:tc>
        <w:tcPr>
          <w:tcW w:w="6379" w:type="dxa"/>
        </w:tcPr>
        <w:p w14:paraId="55EE1E4C" w14:textId="45116C35" w:rsidR="00D67126" w:rsidRDefault="002A2AE2">
          <w:fldSimple w:instr=" TITLE  \* MERGEFORMAT ">
            <w:r w:rsidR="006C4ABA">
              <w:t>Software Architecture Document</w:t>
            </w:r>
          </w:fldSimple>
        </w:p>
      </w:tc>
      <w:tc>
        <w:tcPr>
          <w:tcW w:w="3179" w:type="dxa"/>
        </w:tcPr>
        <w:p w14:paraId="2B0D1BBB" w14:textId="091AF613" w:rsidR="00D67126" w:rsidRDefault="00D67126">
          <w:r>
            <w:t xml:space="preserve">  Date:  &lt;</w:t>
          </w:r>
          <w:r w:rsidR="00F47D20">
            <w:t>30</w:t>
          </w:r>
          <w:r>
            <w:t>/</w:t>
          </w:r>
          <w:r w:rsidR="00F47D20">
            <w:t>10</w:t>
          </w:r>
          <w:r>
            <w:t>/</w:t>
          </w:r>
          <w:r w:rsidR="00F47D20">
            <w:t>23</w:t>
          </w:r>
          <w:r>
            <w:t>&gt;</w:t>
          </w:r>
        </w:p>
      </w:tc>
    </w:tr>
    <w:tr w:rsidR="00D67126" w14:paraId="39357FF6" w14:textId="77777777" w:rsidTr="00F47D20">
      <w:trPr>
        <w:trHeight w:val="327"/>
      </w:trPr>
      <w:tc>
        <w:tcPr>
          <w:tcW w:w="9558" w:type="dxa"/>
          <w:gridSpan w:val="2"/>
        </w:tcPr>
        <w:p w14:paraId="29C9AE6E" w14:textId="4C31BA26" w:rsidR="00D67126" w:rsidRDefault="00D67126"/>
      </w:tc>
    </w:tr>
  </w:tbl>
  <w:p w14:paraId="547ADD9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1CBC"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F9228DC"/>
    <w:multiLevelType w:val="multilevel"/>
    <w:tmpl w:val="71AE867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EB15A4"/>
    <w:multiLevelType w:val="hybridMultilevel"/>
    <w:tmpl w:val="0670555C"/>
    <w:lvl w:ilvl="0" w:tplc="A4FE48C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7931B89"/>
    <w:multiLevelType w:val="hybridMultilevel"/>
    <w:tmpl w:val="93B647E8"/>
    <w:lvl w:ilvl="0" w:tplc="7E74A0A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92541645">
    <w:abstractNumId w:val="0"/>
  </w:num>
  <w:num w:numId="2" w16cid:durableId="1018235884">
    <w:abstractNumId w:val="10"/>
  </w:num>
  <w:num w:numId="3" w16cid:durableId="2127961893">
    <w:abstractNumId w:val="22"/>
  </w:num>
  <w:num w:numId="4" w16cid:durableId="1976328774">
    <w:abstractNumId w:val="16"/>
  </w:num>
  <w:num w:numId="5" w16cid:durableId="1575972744">
    <w:abstractNumId w:val="15"/>
  </w:num>
  <w:num w:numId="6" w16cid:durableId="1521098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75704577">
    <w:abstractNumId w:val="2"/>
  </w:num>
  <w:num w:numId="8" w16cid:durableId="1457212300">
    <w:abstractNumId w:val="20"/>
  </w:num>
  <w:num w:numId="9" w16cid:durableId="2020042611">
    <w:abstractNumId w:val="3"/>
  </w:num>
  <w:num w:numId="10" w16cid:durableId="2144229941">
    <w:abstractNumId w:val="11"/>
  </w:num>
  <w:num w:numId="11" w16cid:durableId="1825392636">
    <w:abstractNumId w:val="9"/>
  </w:num>
  <w:num w:numId="12" w16cid:durableId="1373772660">
    <w:abstractNumId w:val="19"/>
  </w:num>
  <w:num w:numId="13" w16cid:durableId="1937903031">
    <w:abstractNumId w:val="8"/>
  </w:num>
  <w:num w:numId="14" w16cid:durableId="1752383342">
    <w:abstractNumId w:val="4"/>
  </w:num>
  <w:num w:numId="15" w16cid:durableId="349988167">
    <w:abstractNumId w:val="18"/>
  </w:num>
  <w:num w:numId="16" w16cid:durableId="664280071">
    <w:abstractNumId w:val="14"/>
  </w:num>
  <w:num w:numId="17" w16cid:durableId="1752314264">
    <w:abstractNumId w:val="5"/>
  </w:num>
  <w:num w:numId="18" w16cid:durableId="1069495068">
    <w:abstractNumId w:val="12"/>
  </w:num>
  <w:num w:numId="19" w16cid:durableId="19854273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37556462">
    <w:abstractNumId w:val="6"/>
  </w:num>
  <w:num w:numId="21" w16cid:durableId="938172042">
    <w:abstractNumId w:val="17"/>
  </w:num>
  <w:num w:numId="22" w16cid:durableId="1623726576">
    <w:abstractNumId w:val="7"/>
  </w:num>
  <w:num w:numId="23" w16cid:durableId="1249340411">
    <w:abstractNumId w:val="21"/>
  </w:num>
  <w:num w:numId="24" w16cid:durableId="18185687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4AF"/>
    <w:rsid w:val="000943B3"/>
    <w:rsid w:val="000C6B61"/>
    <w:rsid w:val="000D2B33"/>
    <w:rsid w:val="00117DCD"/>
    <w:rsid w:val="00137ADE"/>
    <w:rsid w:val="001B62D5"/>
    <w:rsid w:val="001C6F5F"/>
    <w:rsid w:val="001E1906"/>
    <w:rsid w:val="0028722E"/>
    <w:rsid w:val="002A0B9D"/>
    <w:rsid w:val="002A2AE2"/>
    <w:rsid w:val="002B7361"/>
    <w:rsid w:val="002E38C5"/>
    <w:rsid w:val="002E790E"/>
    <w:rsid w:val="00314091"/>
    <w:rsid w:val="00411B15"/>
    <w:rsid w:val="004400EB"/>
    <w:rsid w:val="00463AD8"/>
    <w:rsid w:val="00486A10"/>
    <w:rsid w:val="004E4AA5"/>
    <w:rsid w:val="00554BCC"/>
    <w:rsid w:val="005E51C8"/>
    <w:rsid w:val="0060669F"/>
    <w:rsid w:val="0060706C"/>
    <w:rsid w:val="00607F94"/>
    <w:rsid w:val="006162B6"/>
    <w:rsid w:val="00657859"/>
    <w:rsid w:val="00666E1D"/>
    <w:rsid w:val="006959FB"/>
    <w:rsid w:val="006C4ABA"/>
    <w:rsid w:val="00735AD3"/>
    <w:rsid w:val="00753F9C"/>
    <w:rsid w:val="00776263"/>
    <w:rsid w:val="007C1D3E"/>
    <w:rsid w:val="007F44E1"/>
    <w:rsid w:val="00885AB0"/>
    <w:rsid w:val="008E4EFD"/>
    <w:rsid w:val="00910CD9"/>
    <w:rsid w:val="009674BC"/>
    <w:rsid w:val="009717BB"/>
    <w:rsid w:val="00997FE7"/>
    <w:rsid w:val="009A50E4"/>
    <w:rsid w:val="00A438BA"/>
    <w:rsid w:val="00A45823"/>
    <w:rsid w:val="00A66679"/>
    <w:rsid w:val="00A813EB"/>
    <w:rsid w:val="00A8647E"/>
    <w:rsid w:val="00AB3AAF"/>
    <w:rsid w:val="00AB64A6"/>
    <w:rsid w:val="00AD699A"/>
    <w:rsid w:val="00B073C7"/>
    <w:rsid w:val="00B65965"/>
    <w:rsid w:val="00B77289"/>
    <w:rsid w:val="00BD0C35"/>
    <w:rsid w:val="00C0141E"/>
    <w:rsid w:val="00C15F30"/>
    <w:rsid w:val="00C16A13"/>
    <w:rsid w:val="00C31AE6"/>
    <w:rsid w:val="00C351E2"/>
    <w:rsid w:val="00C45062"/>
    <w:rsid w:val="00C50A09"/>
    <w:rsid w:val="00CD72AA"/>
    <w:rsid w:val="00CE3466"/>
    <w:rsid w:val="00CE44AF"/>
    <w:rsid w:val="00D03FCF"/>
    <w:rsid w:val="00D21E28"/>
    <w:rsid w:val="00D67126"/>
    <w:rsid w:val="00DB139A"/>
    <w:rsid w:val="00DD7675"/>
    <w:rsid w:val="00DE6230"/>
    <w:rsid w:val="00DF60F3"/>
    <w:rsid w:val="00E84A62"/>
    <w:rsid w:val="00F03853"/>
    <w:rsid w:val="00F10FCC"/>
    <w:rsid w:val="00F30FCA"/>
    <w:rsid w:val="00F47D20"/>
    <w:rsid w:val="00F555A2"/>
    <w:rsid w:val="00F6073D"/>
    <w:rsid w:val="00F851EB"/>
    <w:rsid w:val="00F86504"/>
    <w:rsid w:val="00FA36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15022"/>
  <w15:chartTrackingRefBased/>
  <w15:docId w15:val="{8581D79D-F7C7-4CCE-80EC-4A02B0CE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8585">
      <w:bodyDiv w:val="1"/>
      <w:marLeft w:val="0"/>
      <w:marRight w:val="0"/>
      <w:marTop w:val="0"/>
      <w:marBottom w:val="0"/>
      <w:divBdr>
        <w:top w:val="none" w:sz="0" w:space="0" w:color="auto"/>
        <w:left w:val="none" w:sz="0" w:space="0" w:color="auto"/>
        <w:bottom w:val="none" w:sz="0" w:space="0" w:color="auto"/>
        <w:right w:val="none" w:sz="0" w:space="0" w:color="auto"/>
      </w:divBdr>
      <w:divsChild>
        <w:div w:id="1498381555">
          <w:marLeft w:val="0"/>
          <w:marRight w:val="0"/>
          <w:marTop w:val="0"/>
          <w:marBottom w:val="0"/>
          <w:divBdr>
            <w:top w:val="none" w:sz="0" w:space="0" w:color="auto"/>
            <w:left w:val="none" w:sz="0" w:space="0" w:color="auto"/>
            <w:bottom w:val="none" w:sz="0" w:space="0" w:color="auto"/>
            <w:right w:val="none" w:sz="0" w:space="0" w:color="auto"/>
          </w:divBdr>
          <w:divsChild>
            <w:div w:id="112024224">
              <w:marLeft w:val="0"/>
              <w:marRight w:val="0"/>
              <w:marTop w:val="0"/>
              <w:marBottom w:val="0"/>
              <w:divBdr>
                <w:top w:val="none" w:sz="0" w:space="0" w:color="auto"/>
                <w:left w:val="none" w:sz="0" w:space="0" w:color="auto"/>
                <w:bottom w:val="none" w:sz="0" w:space="0" w:color="auto"/>
                <w:right w:val="none" w:sz="0" w:space="0" w:color="auto"/>
              </w:divBdr>
            </w:div>
            <w:div w:id="1191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0693">
      <w:bodyDiv w:val="1"/>
      <w:marLeft w:val="0"/>
      <w:marRight w:val="0"/>
      <w:marTop w:val="0"/>
      <w:marBottom w:val="0"/>
      <w:divBdr>
        <w:top w:val="none" w:sz="0" w:space="0" w:color="auto"/>
        <w:left w:val="none" w:sz="0" w:space="0" w:color="auto"/>
        <w:bottom w:val="none" w:sz="0" w:space="0" w:color="auto"/>
        <w:right w:val="none" w:sz="0" w:space="0" w:color="auto"/>
      </w:divBdr>
      <w:divsChild>
        <w:div w:id="1523392876">
          <w:marLeft w:val="0"/>
          <w:marRight w:val="0"/>
          <w:marTop w:val="0"/>
          <w:marBottom w:val="0"/>
          <w:divBdr>
            <w:top w:val="none" w:sz="0" w:space="0" w:color="auto"/>
            <w:left w:val="none" w:sz="0" w:space="0" w:color="auto"/>
            <w:bottom w:val="none" w:sz="0" w:space="0" w:color="auto"/>
            <w:right w:val="none" w:sz="0" w:space="0" w:color="auto"/>
          </w:divBdr>
          <w:divsChild>
            <w:div w:id="1937325670">
              <w:marLeft w:val="0"/>
              <w:marRight w:val="0"/>
              <w:marTop w:val="0"/>
              <w:marBottom w:val="0"/>
              <w:divBdr>
                <w:top w:val="none" w:sz="0" w:space="0" w:color="auto"/>
                <w:left w:val="none" w:sz="0" w:space="0" w:color="auto"/>
                <w:bottom w:val="none" w:sz="0" w:space="0" w:color="auto"/>
                <w:right w:val="none" w:sz="0" w:space="0" w:color="auto"/>
              </w:divBdr>
            </w:div>
            <w:div w:id="1633318027">
              <w:marLeft w:val="0"/>
              <w:marRight w:val="0"/>
              <w:marTop w:val="0"/>
              <w:marBottom w:val="0"/>
              <w:divBdr>
                <w:top w:val="none" w:sz="0" w:space="0" w:color="auto"/>
                <w:left w:val="none" w:sz="0" w:space="0" w:color="auto"/>
                <w:bottom w:val="none" w:sz="0" w:space="0" w:color="auto"/>
                <w:right w:val="none" w:sz="0" w:space="0" w:color="auto"/>
              </w:divBdr>
            </w:div>
            <w:div w:id="738331519">
              <w:marLeft w:val="0"/>
              <w:marRight w:val="0"/>
              <w:marTop w:val="0"/>
              <w:marBottom w:val="0"/>
              <w:divBdr>
                <w:top w:val="none" w:sz="0" w:space="0" w:color="auto"/>
                <w:left w:val="none" w:sz="0" w:space="0" w:color="auto"/>
                <w:bottom w:val="none" w:sz="0" w:space="0" w:color="auto"/>
                <w:right w:val="none" w:sz="0" w:space="0" w:color="auto"/>
              </w:divBdr>
            </w:div>
            <w:div w:id="5050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636">
      <w:bodyDiv w:val="1"/>
      <w:marLeft w:val="0"/>
      <w:marRight w:val="0"/>
      <w:marTop w:val="0"/>
      <w:marBottom w:val="0"/>
      <w:divBdr>
        <w:top w:val="none" w:sz="0" w:space="0" w:color="auto"/>
        <w:left w:val="none" w:sz="0" w:space="0" w:color="auto"/>
        <w:bottom w:val="none" w:sz="0" w:space="0" w:color="auto"/>
        <w:right w:val="none" w:sz="0" w:space="0" w:color="auto"/>
      </w:divBdr>
      <w:divsChild>
        <w:div w:id="1130519503">
          <w:marLeft w:val="0"/>
          <w:marRight w:val="0"/>
          <w:marTop w:val="0"/>
          <w:marBottom w:val="0"/>
          <w:divBdr>
            <w:top w:val="none" w:sz="0" w:space="0" w:color="auto"/>
            <w:left w:val="none" w:sz="0" w:space="0" w:color="auto"/>
            <w:bottom w:val="none" w:sz="0" w:space="0" w:color="auto"/>
            <w:right w:val="none" w:sz="0" w:space="0" w:color="auto"/>
          </w:divBdr>
          <w:divsChild>
            <w:div w:id="99109368">
              <w:marLeft w:val="0"/>
              <w:marRight w:val="0"/>
              <w:marTop w:val="0"/>
              <w:marBottom w:val="0"/>
              <w:divBdr>
                <w:top w:val="none" w:sz="0" w:space="0" w:color="auto"/>
                <w:left w:val="none" w:sz="0" w:space="0" w:color="auto"/>
                <w:bottom w:val="none" w:sz="0" w:space="0" w:color="auto"/>
                <w:right w:val="none" w:sz="0" w:space="0" w:color="auto"/>
              </w:divBdr>
            </w:div>
            <w:div w:id="1592471768">
              <w:marLeft w:val="0"/>
              <w:marRight w:val="0"/>
              <w:marTop w:val="0"/>
              <w:marBottom w:val="0"/>
              <w:divBdr>
                <w:top w:val="none" w:sz="0" w:space="0" w:color="auto"/>
                <w:left w:val="none" w:sz="0" w:space="0" w:color="auto"/>
                <w:bottom w:val="none" w:sz="0" w:space="0" w:color="auto"/>
                <w:right w:val="none" w:sz="0" w:space="0" w:color="auto"/>
              </w:divBdr>
            </w:div>
            <w:div w:id="1999570535">
              <w:marLeft w:val="0"/>
              <w:marRight w:val="0"/>
              <w:marTop w:val="0"/>
              <w:marBottom w:val="0"/>
              <w:divBdr>
                <w:top w:val="none" w:sz="0" w:space="0" w:color="auto"/>
                <w:left w:val="none" w:sz="0" w:space="0" w:color="auto"/>
                <w:bottom w:val="none" w:sz="0" w:space="0" w:color="auto"/>
                <w:right w:val="none" w:sz="0" w:space="0" w:color="auto"/>
              </w:divBdr>
            </w:div>
            <w:div w:id="4834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1519">
      <w:bodyDiv w:val="1"/>
      <w:marLeft w:val="0"/>
      <w:marRight w:val="0"/>
      <w:marTop w:val="0"/>
      <w:marBottom w:val="0"/>
      <w:divBdr>
        <w:top w:val="none" w:sz="0" w:space="0" w:color="auto"/>
        <w:left w:val="none" w:sz="0" w:space="0" w:color="auto"/>
        <w:bottom w:val="none" w:sz="0" w:space="0" w:color="auto"/>
        <w:right w:val="none" w:sz="0" w:space="0" w:color="auto"/>
      </w:divBdr>
      <w:divsChild>
        <w:div w:id="620694674">
          <w:marLeft w:val="0"/>
          <w:marRight w:val="0"/>
          <w:marTop w:val="0"/>
          <w:marBottom w:val="0"/>
          <w:divBdr>
            <w:top w:val="none" w:sz="0" w:space="0" w:color="auto"/>
            <w:left w:val="none" w:sz="0" w:space="0" w:color="auto"/>
            <w:bottom w:val="none" w:sz="0" w:space="0" w:color="auto"/>
            <w:right w:val="none" w:sz="0" w:space="0" w:color="auto"/>
          </w:divBdr>
          <w:divsChild>
            <w:div w:id="9567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69907">
      <w:bodyDiv w:val="1"/>
      <w:marLeft w:val="0"/>
      <w:marRight w:val="0"/>
      <w:marTop w:val="0"/>
      <w:marBottom w:val="0"/>
      <w:divBdr>
        <w:top w:val="none" w:sz="0" w:space="0" w:color="auto"/>
        <w:left w:val="none" w:sz="0" w:space="0" w:color="auto"/>
        <w:bottom w:val="none" w:sz="0" w:space="0" w:color="auto"/>
        <w:right w:val="none" w:sz="0" w:space="0" w:color="auto"/>
      </w:divBdr>
      <w:divsChild>
        <w:div w:id="948972436">
          <w:marLeft w:val="0"/>
          <w:marRight w:val="0"/>
          <w:marTop w:val="0"/>
          <w:marBottom w:val="0"/>
          <w:divBdr>
            <w:top w:val="none" w:sz="0" w:space="0" w:color="auto"/>
            <w:left w:val="none" w:sz="0" w:space="0" w:color="auto"/>
            <w:bottom w:val="none" w:sz="0" w:space="0" w:color="auto"/>
            <w:right w:val="none" w:sz="0" w:space="0" w:color="auto"/>
          </w:divBdr>
          <w:divsChild>
            <w:div w:id="2039549399">
              <w:marLeft w:val="0"/>
              <w:marRight w:val="0"/>
              <w:marTop w:val="0"/>
              <w:marBottom w:val="0"/>
              <w:divBdr>
                <w:top w:val="none" w:sz="0" w:space="0" w:color="auto"/>
                <w:left w:val="none" w:sz="0" w:space="0" w:color="auto"/>
                <w:bottom w:val="none" w:sz="0" w:space="0" w:color="auto"/>
                <w:right w:val="none" w:sz="0" w:space="0" w:color="auto"/>
              </w:divBdr>
            </w:div>
            <w:div w:id="20139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upedu_sad.dot</Template>
  <TotalTime>116</TotalTime>
  <Pages>6</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cp:keywords/>
  <dc:description/>
  <cp:lastModifiedBy>Xavier Ruyle</cp:lastModifiedBy>
  <cp:revision>77</cp:revision>
  <cp:lastPrinted>2023-11-11T02:33:00Z</cp:lastPrinted>
  <dcterms:created xsi:type="dcterms:W3CDTF">2023-10-29T18:38:00Z</dcterms:created>
  <dcterms:modified xsi:type="dcterms:W3CDTF">2023-11-11T02:33:00Z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